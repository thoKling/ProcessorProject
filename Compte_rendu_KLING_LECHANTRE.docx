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97DC8" w14:textId="77777777" w:rsidR="00F23837" w:rsidRDefault="002B0A8F" w:rsidP="002B0A8F">
      <w:pPr>
        <w:pStyle w:val="Titre"/>
      </w:pPr>
      <w:r w:rsidRPr="002B0A8F">
        <w:t>Projet de simulation du comportement de l’algorithme d’ordonnancement.</w:t>
      </w:r>
    </w:p>
    <w:p w14:paraId="1CCB4550" w14:textId="77777777" w:rsidR="002462CB" w:rsidRDefault="002462CB" w:rsidP="002462CB"/>
    <w:p w14:paraId="3D2ED7DE" w14:textId="77777777" w:rsidR="002462CB" w:rsidRPr="002462CB" w:rsidRDefault="002462CB" w:rsidP="002462CB">
      <w:pPr>
        <w:pStyle w:val="Sous-titre"/>
      </w:pPr>
      <w:r>
        <w:t>Thomas Kling et Guillaume Lechantre</w:t>
      </w:r>
    </w:p>
    <w:p w14:paraId="491C3644" w14:textId="77777777" w:rsidR="00E94367" w:rsidRDefault="00E94367" w:rsidP="00E94367"/>
    <w:p w14:paraId="5A5AA7A4" w14:textId="77777777" w:rsidR="00E94367" w:rsidRPr="00E94367" w:rsidRDefault="00E94367" w:rsidP="00E94367"/>
    <w:p w14:paraId="62DE2FB8" w14:textId="77777777" w:rsidR="002462CB" w:rsidRDefault="00E94367" w:rsidP="00277352">
      <w:pPr>
        <w:pStyle w:val="Titre2"/>
      </w:pPr>
      <w:r w:rsidRPr="00E94367">
        <w:t xml:space="preserve">Définition du </w:t>
      </w:r>
      <w:r w:rsidRPr="00277352">
        <w:t>sujet</w:t>
      </w:r>
    </w:p>
    <w:p w14:paraId="00D98A54" w14:textId="23819BE8" w:rsidR="002462CB" w:rsidRDefault="002462CB" w:rsidP="002462CB">
      <w:r>
        <w:t xml:space="preserve">Il nous a été demandé de modéliser le fonctionnement d’un algorithme sur le modèle de </w:t>
      </w:r>
      <w:r w:rsidR="00F763E2">
        <w:t xml:space="preserve">l’algorithme </w:t>
      </w:r>
      <w:r w:rsidRPr="002462CB">
        <w:rPr>
          <w:b/>
        </w:rPr>
        <w:t>Round Robin</w:t>
      </w:r>
      <w:r>
        <w:t xml:space="preserve"> avec priorité.</w:t>
      </w:r>
    </w:p>
    <w:p w14:paraId="349C5BE2" w14:textId="77777777" w:rsidR="002462CB" w:rsidRDefault="002462CB" w:rsidP="002462CB">
      <w:r>
        <w:t xml:space="preserve">Nous devions donc simuler des processus et les insérer dans des listes d’attentes en fonctions de leur priorité. </w:t>
      </w:r>
    </w:p>
    <w:p w14:paraId="6D7DBCC0" w14:textId="77777777" w:rsidR="002462CB" w:rsidRDefault="002462CB" w:rsidP="002462CB">
      <w:r>
        <w:t>Le processus simulant le CPU pioche, à chaque quantum, le processus qu’il va exécuter dans la liste d’attentes correspondant à la priorité actuelle (N).</w:t>
      </w:r>
    </w:p>
    <w:p w14:paraId="0BBEFA51" w14:textId="77777777" w:rsidR="000300DA" w:rsidRDefault="002462CB" w:rsidP="002462CB">
      <w:r>
        <w:t>Une fois le quantum de temps terminé, si le processus est terminé, il est supprimé, sinon, on le remet dans la liste d’attente de priorité N-1.</w:t>
      </w:r>
    </w:p>
    <w:p w14:paraId="3895A827" w14:textId="77777777" w:rsidR="00277352" w:rsidRDefault="000300DA" w:rsidP="00277352">
      <w:pPr>
        <w:pStyle w:val="Titre2"/>
      </w:pPr>
      <w:r w:rsidRPr="00277352">
        <w:t>Nos choix techniques</w:t>
      </w:r>
    </w:p>
    <w:p w14:paraId="6060B8E2" w14:textId="77777777" w:rsidR="00277352" w:rsidRDefault="00277352" w:rsidP="00277352">
      <w:pPr>
        <w:pStyle w:val="Titre1"/>
      </w:pPr>
      <w:r w:rsidRPr="00277352">
        <w:t>Threads vs Forks</w:t>
      </w:r>
    </w:p>
    <w:p w14:paraId="79A19256" w14:textId="3E46CE8D" w:rsidR="00277352" w:rsidRDefault="00277352" w:rsidP="00277352">
      <w:r>
        <w:t>Nous avons choisi d’utiliser des threads et non des forks.</w:t>
      </w:r>
    </w:p>
    <w:p w14:paraId="3D6EC4B3" w14:textId="24A41E58" w:rsidR="00F763E2" w:rsidRDefault="00F763E2" w:rsidP="00277352">
      <w:r>
        <w:t>Tout d’abord car la communication entre les threads est plus simple qu’entre les forks puisqu’ils partagent le même contexte, on est donc pas obligé d’utiliser des IP</w:t>
      </w:r>
      <w:r w:rsidR="00E1766E">
        <w:t>C, par exemple la priorité courante est une variable globale mis-à-jour par la table d’allocation et lu par le CPU.</w:t>
      </w:r>
    </w:p>
    <w:p w14:paraId="4677DE16" w14:textId="189656D8" w:rsidR="00277352" w:rsidRDefault="00E0072C" w:rsidP="00277352">
      <w:r>
        <w:t>De plus, c</w:t>
      </w:r>
      <w:r w:rsidR="00277352">
        <w:t>ontrairement aux forks, les threads sont supprimés automatiquement à la fin de l’exécution du processus qui les a initiés.</w:t>
      </w:r>
    </w:p>
    <w:p w14:paraId="7F8FBABE" w14:textId="19D7FABE" w:rsidR="00277352" w:rsidRDefault="00277352" w:rsidP="00277352">
      <w:r>
        <w:t>Ainsi, si notre programme venait à planter, nos threads sont automatiquement supprimés</w:t>
      </w:r>
      <w:r w:rsidR="00E0072C">
        <w:t xml:space="preserve"> et on ne risque pas d’avoir un processus zombie qui va lire nos files de messages</w:t>
      </w:r>
      <w:r>
        <w:t xml:space="preserve">. </w:t>
      </w:r>
    </w:p>
    <w:p w14:paraId="47FC1989" w14:textId="77777777" w:rsidR="00277352" w:rsidRPr="00277352" w:rsidRDefault="00277352" w:rsidP="00277352">
      <w:r>
        <w:t xml:space="preserve">Dans le cas contraire, si nous avions utilisé des forks, nous aurions </w:t>
      </w:r>
      <w:r w:rsidR="003F0B0B">
        <w:t>dû</w:t>
      </w:r>
      <w:r>
        <w:t xml:space="preserve"> les tuer à la main si notre programme venait à planter.</w:t>
      </w:r>
    </w:p>
    <w:p w14:paraId="2D6C8931" w14:textId="77777777" w:rsidR="00277352" w:rsidRDefault="00277352" w:rsidP="00277352">
      <w:pPr>
        <w:pStyle w:val="Titre1"/>
      </w:pPr>
      <w:r>
        <w:t>Files de messages vs Pipes</w:t>
      </w:r>
    </w:p>
    <w:p w14:paraId="37D7F046" w14:textId="77777777" w:rsidR="00277352" w:rsidRDefault="00277352" w:rsidP="00277352">
      <w:r>
        <w:t>Nous avons choisi d’utiliser</w:t>
      </w:r>
      <w:r w:rsidR="003F0B0B">
        <w:t xml:space="preserve"> des files de messages et non des pipes.</w:t>
      </w:r>
    </w:p>
    <w:p w14:paraId="72296E3D" w14:textId="7921D94F" w:rsidR="003F0B0B" w:rsidRDefault="003F0B0B" w:rsidP="00277352">
      <w:r>
        <w:t xml:space="preserve">Les files de messages </w:t>
      </w:r>
      <w:r w:rsidR="00A1687E">
        <w:t>se prêtent le mieux à l’algorithme Round Robin puisqu’on a un déjà un système de FIFO et de type pour les messages.</w:t>
      </w:r>
    </w:p>
    <w:p w14:paraId="3A771EEF" w14:textId="1C7199FE" w:rsidR="003F0B0B" w:rsidRDefault="003F0B0B" w:rsidP="00277352">
      <w:r>
        <w:lastRenderedPageBreak/>
        <w:t>Dans la file de messages processus exécution nous avons donné au message un type correspondant à leur priorité.</w:t>
      </w:r>
    </w:p>
    <w:p w14:paraId="06EA8B92" w14:textId="77777777" w:rsidR="003F0B0B" w:rsidRDefault="003F0B0B" w:rsidP="003F0B0B">
      <w:pPr>
        <w:pStyle w:val="Titre1"/>
      </w:pPr>
      <w:r>
        <w:t>Sémaphores</w:t>
      </w:r>
    </w:p>
    <w:p w14:paraId="6EF92439" w14:textId="0E952429" w:rsidR="003F0B0B" w:rsidRPr="00277352" w:rsidRDefault="003F0B0B" w:rsidP="00277352">
      <w:r>
        <w:t>Pour synchroniser la soumission des processus, leur mise en place puis leur exécution nous avons mis en place deux sémaphore</w:t>
      </w:r>
      <w:r w:rsidR="009A3200">
        <w:t>s</w:t>
      </w:r>
      <w:r>
        <w:t>.</w:t>
      </w:r>
      <w:r w:rsidR="009A3200">
        <w:t xml:space="preserve"> De plus, elles permettent de</w:t>
      </w:r>
      <w:r w:rsidR="0054368F">
        <w:t xml:space="preserve"> s’assurer que la variable globale de priorité courante n’est pas lue et changer « en même temps ».</w:t>
      </w:r>
    </w:p>
    <w:p w14:paraId="26A29658" w14:textId="77777777" w:rsidR="0054368F" w:rsidRDefault="0054368F" w:rsidP="003F0B0B">
      <w:pPr>
        <w:pStyle w:val="Titre2"/>
      </w:pPr>
    </w:p>
    <w:p w14:paraId="66EF83C9" w14:textId="0A98E555" w:rsidR="003F0B0B" w:rsidRDefault="003F0B0B" w:rsidP="003F0B0B">
      <w:pPr>
        <w:pStyle w:val="Titre2"/>
      </w:pPr>
      <w:r>
        <w:t>La vie d’un processus</w:t>
      </w:r>
    </w:p>
    <w:p w14:paraId="0D9F9136" w14:textId="77777777" w:rsidR="003B78FE" w:rsidRDefault="003F0B0B" w:rsidP="003F0B0B">
      <w:r>
        <w:t xml:space="preserve">Une fois créé, le processus est mis dans la file de message </w:t>
      </w:r>
      <w:r w:rsidR="00730D69">
        <w:t>processus entrant par le générateur de processus</w:t>
      </w:r>
      <w:r w:rsidR="003B78FE">
        <w:t>.</w:t>
      </w:r>
    </w:p>
    <w:p w14:paraId="3D927A44" w14:textId="77777777" w:rsidR="003B78FE" w:rsidRDefault="003B78FE" w:rsidP="003F0B0B">
      <w:r>
        <w:t>Le processus à ensuite un PID qui lui est attribué et est mis dans la file processus exécution avec comme type sa priorité.</w:t>
      </w:r>
    </w:p>
    <w:p w14:paraId="408D07A4" w14:textId="77777777" w:rsidR="004E6551" w:rsidRDefault="003B78FE">
      <w:r>
        <w:t xml:space="preserve">Lorsque que c’est son tour, le CPU le sort de la file de message et l’exécute durant un quantum de temps. S’il est terminé à la fin du quantum, il est supprimé, sinon il est remis dans la file processus exécution avec comme type son ancienne priorité +1. Cela va baisser sa priorité </w:t>
      </w:r>
      <w:proofErr w:type="gramStart"/>
      <w:r>
        <w:t>de un</w:t>
      </w:r>
      <w:proofErr w:type="gramEnd"/>
      <w:r>
        <w:t>.</w:t>
      </w:r>
    </w:p>
    <w:p w14:paraId="0DE83A1B" w14:textId="77777777" w:rsidR="004E6551" w:rsidRDefault="004E6551"/>
    <w:p w14:paraId="7FAAF0F9" w14:textId="77777777" w:rsidR="004E6551" w:rsidRDefault="004E6551" w:rsidP="004E6551">
      <w:pPr>
        <w:pStyle w:val="Titre1"/>
      </w:pPr>
      <w:r>
        <w:t>Les différents modules</w:t>
      </w:r>
    </w:p>
    <w:p w14:paraId="7219622E" w14:textId="30191DA9" w:rsidR="0054368F" w:rsidRDefault="004E6551" w:rsidP="004E6551">
      <w:r>
        <w:t xml:space="preserve">Nous avons choisi de découper le projet en plusieurs modules en fonction de leurs rôles. Tout d’abord, nous avons un module CPU va simuler le processeur et exécuter les processus. Ensuite, la table d’allocation va lire les processus entrants, les ajouter aux files de processus à exécuter et calculer la nouvelle priorité en fonction du pas. Ensuite, on a un module </w:t>
      </w:r>
      <w:proofErr w:type="spellStart"/>
      <w:r>
        <w:t>GénérateurProcessus</w:t>
      </w:r>
      <w:proofErr w:type="spellEnd"/>
      <w:r>
        <w:t xml:space="preserve"> qui permet de créer les nouveaux processus au démarrage en lisant un fichier puis de générer aléatoirement des nouveaux processus. Le main est réduit à créer les threads, les IPC et lire les paramètres, c’est vraiment l’entrée du programme. Enfin, on a un module </w:t>
      </w:r>
      <w:proofErr w:type="spellStart"/>
      <w:r>
        <w:t>utils</w:t>
      </w:r>
      <w:proofErr w:type="spellEnd"/>
      <w:r>
        <w:t xml:space="preserve">, qui possède les constantes globales du projet, un module </w:t>
      </w:r>
      <w:proofErr w:type="spellStart"/>
      <w:r>
        <w:t>MySemaphore</w:t>
      </w:r>
      <w:proofErr w:type="spellEnd"/>
      <w:r>
        <w:t xml:space="preserve"> qui reprend les sémaphores qu’on a vu en cours et qui permet une utilisation simple et intuitive partout dans le programme.</w:t>
      </w:r>
    </w:p>
    <w:p w14:paraId="51AF3B02" w14:textId="4A77A42D" w:rsidR="004E6551" w:rsidRDefault="004E6551" w:rsidP="004E6551"/>
    <w:p w14:paraId="6AE23420" w14:textId="02F6B168" w:rsidR="004E6551" w:rsidRDefault="004E6551" w:rsidP="004E6551"/>
    <w:p w14:paraId="4D0086F9" w14:textId="2846CE09" w:rsidR="004E6551" w:rsidRDefault="004E6551" w:rsidP="004E6551"/>
    <w:p w14:paraId="3F5AF601" w14:textId="1F9C49D3" w:rsidR="004E6551" w:rsidRDefault="004E6551" w:rsidP="004E6551"/>
    <w:p w14:paraId="49C8E5BD" w14:textId="3B226571" w:rsidR="004E6551" w:rsidRDefault="004E6551" w:rsidP="004E6551"/>
    <w:p w14:paraId="319A7B77" w14:textId="0E7F4ECA" w:rsidR="004E6551" w:rsidRDefault="004E6551" w:rsidP="004E6551"/>
    <w:p w14:paraId="44FE4498" w14:textId="699A514F" w:rsidR="004E6551" w:rsidRDefault="004E6551" w:rsidP="004E6551"/>
    <w:p w14:paraId="602E3896" w14:textId="70B03D74" w:rsidR="004E6551" w:rsidRDefault="00B203A3" w:rsidP="004E6551">
      <w:r>
        <w:rPr>
          <w:noProof/>
        </w:rPr>
        <w:lastRenderedPageBreak/>
        <mc:AlternateContent>
          <mc:Choice Requires="wps">
            <w:drawing>
              <wp:anchor distT="0" distB="0" distL="114300" distR="114300" simplePos="0" relativeHeight="251653120" behindDoc="0" locked="0" layoutInCell="1" allowOverlap="1" wp14:anchorId="2957C867" wp14:editId="34326FFF">
                <wp:simplePos x="0" y="0"/>
                <wp:positionH relativeFrom="margin">
                  <wp:align>center</wp:align>
                </wp:positionH>
                <wp:positionV relativeFrom="paragraph">
                  <wp:posOffset>-675640</wp:posOffset>
                </wp:positionV>
                <wp:extent cx="2990850" cy="47720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990850" cy="4772025"/>
                        </a:xfrm>
                        <a:prstGeom prst="rect">
                          <a:avLst/>
                        </a:prstGeom>
                        <a:solidFill>
                          <a:schemeClr val="lt1"/>
                        </a:solidFill>
                        <a:ln w="6350">
                          <a:solidFill>
                            <a:prstClr val="black"/>
                          </a:solidFill>
                        </a:ln>
                      </wps:spPr>
                      <wps:txbx>
                        <w:txbxContent>
                          <w:p w14:paraId="25EF7CFA" w14:textId="77777777" w:rsidR="00730D69" w:rsidRPr="00260930" w:rsidRDefault="00730D69" w:rsidP="00260930">
                            <w:pPr>
                              <w:jc w:val="center"/>
                              <w:rPr>
                                <w:b/>
                              </w:rPr>
                            </w:pPr>
                            <w:proofErr w:type="spellStart"/>
                            <w:r w:rsidRPr="00260930">
                              <w:rPr>
                                <w:b/>
                              </w:rPr>
                              <w:t>Main.c</w:t>
                            </w:r>
                            <w:proofErr w:type="spellEnd"/>
                          </w:p>
                          <w:p w14:paraId="6F9A4461" w14:textId="77777777" w:rsidR="00730D69" w:rsidRDefault="00730D69" w:rsidP="00260930">
                            <w:pPr>
                              <w:pStyle w:val="Paragraphedeliste"/>
                              <w:numPr>
                                <w:ilvl w:val="0"/>
                                <w:numId w:val="1"/>
                              </w:numPr>
                            </w:pPr>
                            <w:r>
                              <w:t>Récupère les paramètres :</w:t>
                            </w:r>
                          </w:p>
                          <w:p w14:paraId="0C3E3AF9" w14:textId="77777777" w:rsidR="00730D69" w:rsidRDefault="00730D69" w:rsidP="00260930">
                            <w:pPr>
                              <w:pStyle w:val="Paragraphedeliste"/>
                              <w:numPr>
                                <w:ilvl w:val="0"/>
                                <w:numId w:val="2"/>
                              </w:numPr>
                            </w:pPr>
                            <w:r>
                              <w:t>Durée d’un quantum</w:t>
                            </w:r>
                          </w:p>
                          <w:p w14:paraId="4A690E24" w14:textId="77777777" w:rsidR="00730D69" w:rsidRDefault="00730D69" w:rsidP="00260930">
                            <w:pPr>
                              <w:pStyle w:val="Paragraphedeliste"/>
                              <w:numPr>
                                <w:ilvl w:val="0"/>
                                <w:numId w:val="2"/>
                              </w:numPr>
                            </w:pPr>
                            <w:r>
                              <w:t>Le pas</w:t>
                            </w:r>
                          </w:p>
                          <w:p w14:paraId="3B5050F2" w14:textId="77777777" w:rsidR="00730D69" w:rsidRDefault="00730D69" w:rsidP="007D7718">
                            <w:pPr>
                              <w:pStyle w:val="Paragraphedeliste"/>
                              <w:ind w:left="1080"/>
                            </w:pPr>
                          </w:p>
                          <w:p w14:paraId="133E33E6" w14:textId="77777777" w:rsidR="00730D69" w:rsidRDefault="00730D69" w:rsidP="00260930">
                            <w:pPr>
                              <w:pStyle w:val="Paragraphedeliste"/>
                              <w:numPr>
                                <w:ilvl w:val="0"/>
                                <w:numId w:val="1"/>
                              </w:numPr>
                            </w:pPr>
                            <w:r>
                              <w:t>Fermeture si nécessaire et ouverture de 2 files de messages :</w:t>
                            </w:r>
                          </w:p>
                          <w:p w14:paraId="5459CC2E" w14:textId="77777777" w:rsidR="00730D69" w:rsidRDefault="00730D69" w:rsidP="00260930">
                            <w:pPr>
                              <w:pStyle w:val="Paragraphedeliste"/>
                              <w:numPr>
                                <w:ilvl w:val="0"/>
                                <w:numId w:val="2"/>
                              </w:numPr>
                            </w:pPr>
                            <w:r>
                              <w:t>File processus entrants</w:t>
                            </w:r>
                          </w:p>
                          <w:p w14:paraId="13FAE172" w14:textId="77777777" w:rsidR="00730D69" w:rsidRDefault="00730D69" w:rsidP="00260930">
                            <w:pPr>
                              <w:pStyle w:val="Paragraphedeliste"/>
                              <w:numPr>
                                <w:ilvl w:val="0"/>
                                <w:numId w:val="2"/>
                              </w:numPr>
                            </w:pPr>
                            <w:r>
                              <w:t>File processus exécutions</w:t>
                            </w:r>
                          </w:p>
                          <w:p w14:paraId="1AA79900" w14:textId="77777777" w:rsidR="00730D69" w:rsidRDefault="00730D69" w:rsidP="007D7718">
                            <w:pPr>
                              <w:pStyle w:val="Paragraphedeliste"/>
                              <w:ind w:left="1080"/>
                            </w:pPr>
                          </w:p>
                          <w:p w14:paraId="2AA54C86" w14:textId="77777777" w:rsidR="00730D69" w:rsidRDefault="00730D69" w:rsidP="00260930">
                            <w:pPr>
                              <w:pStyle w:val="Paragraphedeliste"/>
                              <w:numPr>
                                <w:ilvl w:val="0"/>
                                <w:numId w:val="1"/>
                              </w:numPr>
                            </w:pPr>
                            <w:r>
                              <w:t>Création de deux sémaphores : 0 et 1</w:t>
                            </w:r>
                          </w:p>
                          <w:p w14:paraId="22757B03" w14:textId="77777777" w:rsidR="00730D69" w:rsidRDefault="00730D69" w:rsidP="007D7718">
                            <w:pPr>
                              <w:pStyle w:val="Paragraphedeliste"/>
                            </w:pPr>
                          </w:p>
                          <w:p w14:paraId="0FFCDCC3" w14:textId="77777777" w:rsidR="00730D69" w:rsidRPr="007D7718" w:rsidRDefault="00730D69" w:rsidP="00260930">
                            <w:pPr>
                              <w:pStyle w:val="Paragraphedeliste"/>
                              <w:numPr>
                                <w:ilvl w:val="0"/>
                                <w:numId w:val="1"/>
                              </w:numPr>
                            </w:pPr>
                            <w:proofErr w:type="spellStart"/>
                            <w:proofErr w:type="gramStart"/>
                            <w:r w:rsidRPr="00260930">
                              <w:rPr>
                                <w:i/>
                              </w:rPr>
                              <w:t>readFile</w:t>
                            </w:r>
                            <w:proofErr w:type="spellEnd"/>
                            <w:r w:rsidRPr="00260930">
                              <w:rPr>
                                <w:i/>
                              </w:rPr>
                              <w:t>(</w:t>
                            </w:r>
                            <w:proofErr w:type="gramEnd"/>
                            <w:r w:rsidRPr="00260930">
                              <w:rPr>
                                <w:i/>
                              </w:rPr>
                              <w:t>)</w:t>
                            </w:r>
                          </w:p>
                          <w:p w14:paraId="72ADE0EE" w14:textId="77777777" w:rsidR="00730D69" w:rsidRDefault="00730D69" w:rsidP="007D7718">
                            <w:pPr>
                              <w:pStyle w:val="Paragraphedeliste"/>
                            </w:pPr>
                          </w:p>
                          <w:p w14:paraId="139AFE3A" w14:textId="1EDD15C8" w:rsidR="00730D69" w:rsidRDefault="00730D69" w:rsidP="00260930">
                            <w:pPr>
                              <w:pStyle w:val="Paragraphedeliste"/>
                              <w:numPr>
                                <w:ilvl w:val="0"/>
                                <w:numId w:val="1"/>
                              </w:numPr>
                            </w:pPr>
                            <w:r>
                              <w:t xml:space="preserve">Lancement de </w:t>
                            </w:r>
                            <w:proofErr w:type="spellStart"/>
                            <w:r w:rsidRPr="00260930">
                              <w:rPr>
                                <w:i/>
                              </w:rPr>
                              <w:t>start_cpu</w:t>
                            </w:r>
                            <w:proofErr w:type="spellEnd"/>
                            <w:r>
                              <w:rPr>
                                <w:i/>
                              </w:rPr>
                              <w:t>(</w:t>
                            </w:r>
                            <w:proofErr w:type="spellStart"/>
                            <w:r w:rsidR="00A414B1">
                              <w:rPr>
                                <w:i/>
                              </w:rPr>
                              <w:t>dureeQuantum</w:t>
                            </w:r>
                            <w:proofErr w:type="spellEnd"/>
                            <w:r>
                              <w:rPr>
                                <w:i/>
                              </w:rPr>
                              <w:t>)</w:t>
                            </w:r>
                            <w:r w:rsidRPr="00260930">
                              <w:rPr>
                                <w:i/>
                              </w:rPr>
                              <w:t xml:space="preserve"> </w:t>
                            </w:r>
                            <w:r>
                              <w:t>dans un thread</w:t>
                            </w:r>
                          </w:p>
                          <w:p w14:paraId="3C17C2F9" w14:textId="77777777" w:rsidR="00730D69" w:rsidRDefault="00730D69" w:rsidP="007D7718">
                            <w:pPr>
                              <w:pStyle w:val="Paragraphedeliste"/>
                            </w:pPr>
                          </w:p>
                          <w:p w14:paraId="769FA45E" w14:textId="2D06807E" w:rsidR="00730D69" w:rsidRDefault="00730D69" w:rsidP="00260930">
                            <w:pPr>
                              <w:pStyle w:val="Paragraphedeliste"/>
                              <w:numPr>
                                <w:ilvl w:val="0"/>
                                <w:numId w:val="1"/>
                              </w:numPr>
                            </w:pPr>
                            <w:r>
                              <w:t xml:space="preserve">Lancement de </w:t>
                            </w:r>
                            <w:proofErr w:type="spellStart"/>
                            <w:r w:rsidRPr="007D7718">
                              <w:rPr>
                                <w:i/>
                              </w:rPr>
                              <w:t>start_alloc</w:t>
                            </w:r>
                            <w:proofErr w:type="spellEnd"/>
                            <w:r w:rsidRPr="007D7718">
                              <w:rPr>
                                <w:i/>
                              </w:rPr>
                              <w:t>(</w:t>
                            </w:r>
                            <w:r w:rsidR="00A414B1">
                              <w:rPr>
                                <w:i/>
                              </w:rPr>
                              <w:t>pas</w:t>
                            </w:r>
                            <w:r w:rsidRPr="007D7718">
                              <w:rPr>
                                <w:i/>
                              </w:rPr>
                              <w:t>)</w:t>
                            </w:r>
                            <w:r>
                              <w:t xml:space="preserve"> dans un thread</w:t>
                            </w:r>
                          </w:p>
                          <w:p w14:paraId="6571A926" w14:textId="77777777" w:rsidR="00730D69" w:rsidRDefault="00730D69" w:rsidP="007D7718">
                            <w:pPr>
                              <w:pStyle w:val="Paragraphedeliste"/>
                            </w:pPr>
                          </w:p>
                          <w:p w14:paraId="54731283" w14:textId="77777777" w:rsidR="00730D69" w:rsidRDefault="00730D69" w:rsidP="00260930">
                            <w:pPr>
                              <w:pStyle w:val="Paragraphedeliste"/>
                              <w:numPr>
                                <w:ilvl w:val="0"/>
                                <w:numId w:val="1"/>
                              </w:numPr>
                            </w:pPr>
                            <w:r>
                              <w:t>Attente de la fin des threads</w:t>
                            </w:r>
                          </w:p>
                          <w:p w14:paraId="5D9A0128" w14:textId="77777777" w:rsidR="00730D69" w:rsidRDefault="00730D69" w:rsidP="007D7718">
                            <w:pPr>
                              <w:pStyle w:val="Paragraphedeliste"/>
                            </w:pPr>
                          </w:p>
                          <w:p w14:paraId="782B4600" w14:textId="77777777" w:rsidR="00730D69" w:rsidRDefault="00730D69" w:rsidP="00260930">
                            <w:pPr>
                              <w:pStyle w:val="Paragraphedeliste"/>
                              <w:numPr>
                                <w:ilvl w:val="0"/>
                                <w:numId w:val="1"/>
                              </w:numPr>
                            </w:pPr>
                            <w:r>
                              <w:t>Fermeture des files de messages et des sémaphores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7C867" id="_x0000_t202" coordsize="21600,21600" o:spt="202" path="m,l,21600r21600,l21600,xe">
                <v:stroke joinstyle="miter"/>
                <v:path gradientshapeok="t" o:connecttype="rect"/>
              </v:shapetype>
              <v:shape id="Zone de texte 1" o:spid="_x0000_s1026" type="#_x0000_t202" style="position:absolute;margin-left:0;margin-top:-53.2pt;width:235.5pt;height:375.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" fillcolor="white [3201]" strokeweight=".5pt">
                <v:textbox>
                  <w:txbxContent>
                    <w:p w14:paraId="25EF7CFA" w14:textId="77777777" w:rsidR="00730D69" w:rsidRPr="00260930" w:rsidRDefault="00730D69" w:rsidP="00260930">
                      <w:pPr>
                        <w:jc w:val="center"/>
                        <w:rPr>
                          <w:b/>
                        </w:rPr>
                      </w:pPr>
                      <w:proofErr w:type="spellStart"/>
                      <w:r w:rsidRPr="00260930">
                        <w:rPr>
                          <w:b/>
                        </w:rPr>
                        <w:t>Main.c</w:t>
                      </w:r>
                      <w:proofErr w:type="spellEnd"/>
                    </w:p>
                    <w:p w14:paraId="6F9A4461" w14:textId="77777777" w:rsidR="00730D69" w:rsidRDefault="00730D69" w:rsidP="00260930">
                      <w:pPr>
                        <w:pStyle w:val="Paragraphedeliste"/>
                        <w:numPr>
                          <w:ilvl w:val="0"/>
                          <w:numId w:val="1"/>
                        </w:numPr>
                      </w:pPr>
                      <w:r>
                        <w:t>Récupère les paramètres :</w:t>
                      </w:r>
                    </w:p>
                    <w:p w14:paraId="0C3E3AF9" w14:textId="77777777" w:rsidR="00730D69" w:rsidRDefault="00730D69" w:rsidP="00260930">
                      <w:pPr>
                        <w:pStyle w:val="Paragraphedeliste"/>
                        <w:numPr>
                          <w:ilvl w:val="0"/>
                          <w:numId w:val="2"/>
                        </w:numPr>
                      </w:pPr>
                      <w:r>
                        <w:t>Durée d’un quantum</w:t>
                      </w:r>
                    </w:p>
                    <w:p w14:paraId="4A690E24" w14:textId="77777777" w:rsidR="00730D69" w:rsidRDefault="00730D69" w:rsidP="00260930">
                      <w:pPr>
                        <w:pStyle w:val="Paragraphedeliste"/>
                        <w:numPr>
                          <w:ilvl w:val="0"/>
                          <w:numId w:val="2"/>
                        </w:numPr>
                      </w:pPr>
                      <w:r>
                        <w:t>Le pas</w:t>
                      </w:r>
                    </w:p>
                    <w:p w14:paraId="3B5050F2" w14:textId="77777777" w:rsidR="00730D69" w:rsidRDefault="00730D69" w:rsidP="007D7718">
                      <w:pPr>
                        <w:pStyle w:val="Paragraphedeliste"/>
                        <w:ind w:left="1080"/>
                      </w:pPr>
                    </w:p>
                    <w:p w14:paraId="133E33E6" w14:textId="77777777" w:rsidR="00730D69" w:rsidRDefault="00730D69" w:rsidP="00260930">
                      <w:pPr>
                        <w:pStyle w:val="Paragraphedeliste"/>
                        <w:numPr>
                          <w:ilvl w:val="0"/>
                          <w:numId w:val="1"/>
                        </w:numPr>
                      </w:pPr>
                      <w:r>
                        <w:t>Fermeture si nécessaire et ouverture de 2 files de messages :</w:t>
                      </w:r>
                    </w:p>
                    <w:p w14:paraId="5459CC2E" w14:textId="77777777" w:rsidR="00730D69" w:rsidRDefault="00730D69" w:rsidP="00260930">
                      <w:pPr>
                        <w:pStyle w:val="Paragraphedeliste"/>
                        <w:numPr>
                          <w:ilvl w:val="0"/>
                          <w:numId w:val="2"/>
                        </w:numPr>
                      </w:pPr>
                      <w:r>
                        <w:t>File processus entrants</w:t>
                      </w:r>
                    </w:p>
                    <w:p w14:paraId="13FAE172" w14:textId="77777777" w:rsidR="00730D69" w:rsidRDefault="00730D69" w:rsidP="00260930">
                      <w:pPr>
                        <w:pStyle w:val="Paragraphedeliste"/>
                        <w:numPr>
                          <w:ilvl w:val="0"/>
                          <w:numId w:val="2"/>
                        </w:numPr>
                      </w:pPr>
                      <w:r>
                        <w:t>File processus exécutions</w:t>
                      </w:r>
                    </w:p>
                    <w:p w14:paraId="1AA79900" w14:textId="77777777" w:rsidR="00730D69" w:rsidRDefault="00730D69" w:rsidP="007D7718">
                      <w:pPr>
                        <w:pStyle w:val="Paragraphedeliste"/>
                        <w:ind w:left="1080"/>
                      </w:pPr>
                    </w:p>
                    <w:p w14:paraId="2AA54C86" w14:textId="77777777" w:rsidR="00730D69" w:rsidRDefault="00730D69" w:rsidP="00260930">
                      <w:pPr>
                        <w:pStyle w:val="Paragraphedeliste"/>
                        <w:numPr>
                          <w:ilvl w:val="0"/>
                          <w:numId w:val="1"/>
                        </w:numPr>
                      </w:pPr>
                      <w:r>
                        <w:t>Création de deux sémaphores : 0 et 1</w:t>
                      </w:r>
                    </w:p>
                    <w:p w14:paraId="22757B03" w14:textId="77777777" w:rsidR="00730D69" w:rsidRDefault="00730D69" w:rsidP="007D7718">
                      <w:pPr>
                        <w:pStyle w:val="Paragraphedeliste"/>
                      </w:pPr>
                    </w:p>
                    <w:p w14:paraId="0FFCDCC3" w14:textId="77777777" w:rsidR="00730D69" w:rsidRPr="007D7718" w:rsidRDefault="00730D69" w:rsidP="00260930">
                      <w:pPr>
                        <w:pStyle w:val="Paragraphedeliste"/>
                        <w:numPr>
                          <w:ilvl w:val="0"/>
                          <w:numId w:val="1"/>
                        </w:numPr>
                      </w:pPr>
                      <w:proofErr w:type="spellStart"/>
                      <w:proofErr w:type="gramStart"/>
                      <w:r w:rsidRPr="00260930">
                        <w:rPr>
                          <w:i/>
                        </w:rPr>
                        <w:t>readFile</w:t>
                      </w:r>
                      <w:proofErr w:type="spellEnd"/>
                      <w:r w:rsidRPr="00260930">
                        <w:rPr>
                          <w:i/>
                        </w:rPr>
                        <w:t>(</w:t>
                      </w:r>
                      <w:proofErr w:type="gramEnd"/>
                      <w:r w:rsidRPr="00260930">
                        <w:rPr>
                          <w:i/>
                        </w:rPr>
                        <w:t>)</w:t>
                      </w:r>
                    </w:p>
                    <w:p w14:paraId="72ADE0EE" w14:textId="77777777" w:rsidR="00730D69" w:rsidRDefault="00730D69" w:rsidP="007D7718">
                      <w:pPr>
                        <w:pStyle w:val="Paragraphedeliste"/>
                      </w:pPr>
                    </w:p>
                    <w:p w14:paraId="139AFE3A" w14:textId="1EDD15C8" w:rsidR="00730D69" w:rsidRDefault="00730D69" w:rsidP="00260930">
                      <w:pPr>
                        <w:pStyle w:val="Paragraphedeliste"/>
                        <w:numPr>
                          <w:ilvl w:val="0"/>
                          <w:numId w:val="1"/>
                        </w:numPr>
                      </w:pPr>
                      <w:r>
                        <w:t xml:space="preserve">Lancement de </w:t>
                      </w:r>
                      <w:proofErr w:type="spellStart"/>
                      <w:r w:rsidRPr="00260930">
                        <w:rPr>
                          <w:i/>
                        </w:rPr>
                        <w:t>start_cpu</w:t>
                      </w:r>
                      <w:proofErr w:type="spellEnd"/>
                      <w:r>
                        <w:rPr>
                          <w:i/>
                        </w:rPr>
                        <w:t>(</w:t>
                      </w:r>
                      <w:proofErr w:type="spellStart"/>
                      <w:r w:rsidR="00A414B1">
                        <w:rPr>
                          <w:i/>
                        </w:rPr>
                        <w:t>dureeQuantum</w:t>
                      </w:r>
                      <w:proofErr w:type="spellEnd"/>
                      <w:r>
                        <w:rPr>
                          <w:i/>
                        </w:rPr>
                        <w:t>)</w:t>
                      </w:r>
                      <w:r w:rsidRPr="00260930">
                        <w:rPr>
                          <w:i/>
                        </w:rPr>
                        <w:t xml:space="preserve"> </w:t>
                      </w:r>
                      <w:r>
                        <w:t>dans un thread</w:t>
                      </w:r>
                    </w:p>
                    <w:p w14:paraId="3C17C2F9" w14:textId="77777777" w:rsidR="00730D69" w:rsidRDefault="00730D69" w:rsidP="007D7718">
                      <w:pPr>
                        <w:pStyle w:val="Paragraphedeliste"/>
                      </w:pPr>
                    </w:p>
                    <w:p w14:paraId="769FA45E" w14:textId="2D06807E" w:rsidR="00730D69" w:rsidRDefault="00730D69" w:rsidP="00260930">
                      <w:pPr>
                        <w:pStyle w:val="Paragraphedeliste"/>
                        <w:numPr>
                          <w:ilvl w:val="0"/>
                          <w:numId w:val="1"/>
                        </w:numPr>
                      </w:pPr>
                      <w:r>
                        <w:t xml:space="preserve">Lancement de </w:t>
                      </w:r>
                      <w:proofErr w:type="spellStart"/>
                      <w:r w:rsidRPr="007D7718">
                        <w:rPr>
                          <w:i/>
                        </w:rPr>
                        <w:t>start_alloc</w:t>
                      </w:r>
                      <w:proofErr w:type="spellEnd"/>
                      <w:r w:rsidRPr="007D7718">
                        <w:rPr>
                          <w:i/>
                        </w:rPr>
                        <w:t>(</w:t>
                      </w:r>
                      <w:r w:rsidR="00A414B1">
                        <w:rPr>
                          <w:i/>
                        </w:rPr>
                        <w:t>pas</w:t>
                      </w:r>
                      <w:r w:rsidRPr="007D7718">
                        <w:rPr>
                          <w:i/>
                        </w:rPr>
                        <w:t>)</w:t>
                      </w:r>
                      <w:r>
                        <w:t xml:space="preserve"> dans un thread</w:t>
                      </w:r>
                    </w:p>
                    <w:p w14:paraId="6571A926" w14:textId="77777777" w:rsidR="00730D69" w:rsidRDefault="00730D69" w:rsidP="007D7718">
                      <w:pPr>
                        <w:pStyle w:val="Paragraphedeliste"/>
                      </w:pPr>
                    </w:p>
                    <w:p w14:paraId="54731283" w14:textId="77777777" w:rsidR="00730D69" w:rsidRDefault="00730D69" w:rsidP="00260930">
                      <w:pPr>
                        <w:pStyle w:val="Paragraphedeliste"/>
                        <w:numPr>
                          <w:ilvl w:val="0"/>
                          <w:numId w:val="1"/>
                        </w:numPr>
                      </w:pPr>
                      <w:r>
                        <w:t>Attente de la fin des threads</w:t>
                      </w:r>
                    </w:p>
                    <w:p w14:paraId="5D9A0128" w14:textId="77777777" w:rsidR="00730D69" w:rsidRDefault="00730D69" w:rsidP="007D7718">
                      <w:pPr>
                        <w:pStyle w:val="Paragraphedeliste"/>
                      </w:pPr>
                    </w:p>
                    <w:p w14:paraId="782B4600" w14:textId="77777777" w:rsidR="00730D69" w:rsidRDefault="00730D69" w:rsidP="00260930">
                      <w:pPr>
                        <w:pStyle w:val="Paragraphedeliste"/>
                        <w:numPr>
                          <w:ilvl w:val="0"/>
                          <w:numId w:val="1"/>
                        </w:numPr>
                      </w:pPr>
                      <w:r>
                        <w:t>Fermeture des files de messages et des sémaphores</w:t>
                      </w:r>
                    </w:p>
                  </w:txbxContent>
                </v:textbox>
                <w10:wrap anchorx="margin"/>
              </v:shape>
            </w:pict>
          </mc:Fallback>
        </mc:AlternateContent>
      </w:r>
    </w:p>
    <w:p w14:paraId="2319F2C2" w14:textId="204ACD3C" w:rsidR="004E6551" w:rsidRDefault="004E6551" w:rsidP="004E6551"/>
    <w:p w14:paraId="72ECA691" w14:textId="1FC93D68" w:rsidR="004E6551" w:rsidRDefault="004E6551" w:rsidP="004E6551"/>
    <w:p w14:paraId="6949028E" w14:textId="2A6EC70C" w:rsidR="004E6551" w:rsidRDefault="004E6551" w:rsidP="004E6551"/>
    <w:p w14:paraId="183B1EFE" w14:textId="2F20C2C7" w:rsidR="004E6551" w:rsidRDefault="004E6551" w:rsidP="004E6551"/>
    <w:p w14:paraId="7D3F3012" w14:textId="77777777" w:rsidR="004E6551" w:rsidRDefault="004E6551" w:rsidP="004E6551"/>
    <w:p w14:paraId="56C0465F" w14:textId="52EBEF32" w:rsidR="0054368F" w:rsidRDefault="0054368F"/>
    <w:p w14:paraId="45A34DCE" w14:textId="77777777" w:rsidR="0054368F" w:rsidRDefault="0054368F"/>
    <w:p w14:paraId="26E1F19A" w14:textId="3B2994C1" w:rsidR="0054368F" w:rsidRDefault="00B203A3">
      <w:r>
        <w:rPr>
          <w:noProof/>
        </w:rPr>
        <mc:AlternateContent>
          <mc:Choice Requires="wps">
            <w:drawing>
              <wp:anchor distT="0" distB="0" distL="114300" distR="114300" simplePos="0" relativeHeight="251671552" behindDoc="0" locked="0" layoutInCell="1" allowOverlap="1" wp14:anchorId="453C81B6" wp14:editId="3EA0B486">
                <wp:simplePos x="0" y="0"/>
                <wp:positionH relativeFrom="column">
                  <wp:posOffset>4338955</wp:posOffset>
                </wp:positionH>
                <wp:positionV relativeFrom="paragraph">
                  <wp:posOffset>24764</wp:posOffset>
                </wp:positionV>
                <wp:extent cx="1428750" cy="4238625"/>
                <wp:effectExtent l="0" t="0" r="76200" b="47625"/>
                <wp:wrapNone/>
                <wp:docPr id="9" name="Connecteur droit avec flèche 9"/>
                <wp:cNvGraphicFramePr/>
                <a:graphic xmlns:a="http://schemas.openxmlformats.org/drawingml/2006/main">
                  <a:graphicData uri="http://schemas.microsoft.com/office/word/2010/wordprocessingShape">
                    <wps:wsp>
                      <wps:cNvCnPr/>
                      <wps:spPr>
                        <a:xfrm>
                          <a:off x="0" y="0"/>
                          <a:ext cx="1428750" cy="423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911DD" id="_x0000_t32" coordsize="21600,21600" o:spt="32" o:oned="t" path="m,l21600,21600e" filled="f">
                <v:path arrowok="t" fillok="f" o:connecttype="none"/>
                <o:lock v:ext="edit" shapetype="t"/>
              </v:shapetype>
              <v:shape id="Connecteur droit avec flèche 9" o:spid="_x0000_s1026" type="#_x0000_t32" style="position:absolute;margin-left:341.65pt;margin-top:1.95pt;width:112.5pt;height:33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" strokecolor="#4472c4 [3204]" strokeweight=".5pt">
                <v:stroke endarrow="block" joinstyle="miter"/>
              </v:shape>
            </w:pict>
          </mc:Fallback>
        </mc:AlternateContent>
      </w:r>
    </w:p>
    <w:p w14:paraId="6C302272" w14:textId="7BE45773" w:rsidR="0054368F" w:rsidRDefault="0054368F"/>
    <w:p w14:paraId="44C73590" w14:textId="01FBDFCA" w:rsidR="0054368F" w:rsidRDefault="00B203A3">
      <w:r>
        <w:rPr>
          <w:noProof/>
        </w:rPr>
        <mc:AlternateContent>
          <mc:Choice Requires="wps">
            <w:drawing>
              <wp:anchor distT="0" distB="0" distL="114300" distR="114300" simplePos="0" relativeHeight="251672576" behindDoc="0" locked="0" layoutInCell="1" allowOverlap="1" wp14:anchorId="03BD7CE2" wp14:editId="18945815">
                <wp:simplePos x="0" y="0"/>
                <wp:positionH relativeFrom="column">
                  <wp:posOffset>2853054</wp:posOffset>
                </wp:positionH>
                <wp:positionV relativeFrom="paragraph">
                  <wp:posOffset>25400</wp:posOffset>
                </wp:positionV>
                <wp:extent cx="1323975" cy="3952875"/>
                <wp:effectExtent l="38100" t="0" r="28575" b="47625"/>
                <wp:wrapNone/>
                <wp:docPr id="15" name="Connecteur droit avec flèche 15"/>
                <wp:cNvGraphicFramePr/>
                <a:graphic xmlns:a="http://schemas.openxmlformats.org/drawingml/2006/main">
                  <a:graphicData uri="http://schemas.microsoft.com/office/word/2010/wordprocessingShape">
                    <wps:wsp>
                      <wps:cNvCnPr/>
                      <wps:spPr>
                        <a:xfrm flipH="1">
                          <a:off x="0" y="0"/>
                          <a:ext cx="1323975" cy="395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B7B9E" id="Connecteur droit avec flèche 15" o:spid="_x0000_s1026" type="#_x0000_t32" style="position:absolute;margin-left:224.65pt;margin-top:2pt;width:104.25pt;height:31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" strokecolor="#4472c4 [3204]" strokeweight=".5pt">
                <v:stroke endarrow="block" joinstyle="miter"/>
              </v:shape>
            </w:pict>
          </mc:Fallback>
        </mc:AlternateContent>
      </w:r>
    </w:p>
    <w:p w14:paraId="2FCE6436" w14:textId="77777777" w:rsidR="0054368F" w:rsidRDefault="0054368F"/>
    <w:p w14:paraId="130443CF" w14:textId="77777777" w:rsidR="0054368F" w:rsidRDefault="0054368F"/>
    <w:p w14:paraId="0761DA72" w14:textId="77777777" w:rsidR="0054368F" w:rsidRDefault="0054368F"/>
    <w:p w14:paraId="12C413FE" w14:textId="77777777" w:rsidR="0054368F" w:rsidRDefault="0054368F"/>
    <w:p w14:paraId="30557B9F" w14:textId="77777777" w:rsidR="0054368F" w:rsidRDefault="0054368F"/>
    <w:p w14:paraId="3C003DE7" w14:textId="039A6518" w:rsidR="0054368F" w:rsidRDefault="0054368F"/>
    <w:p w14:paraId="54679758" w14:textId="27705C82" w:rsidR="0054368F" w:rsidRDefault="00B203A3">
      <w:r>
        <w:rPr>
          <w:noProof/>
        </w:rPr>
        <mc:AlternateContent>
          <mc:Choice Requires="wpg">
            <w:drawing>
              <wp:anchor distT="0" distB="0" distL="114300" distR="114300" simplePos="0" relativeHeight="251670528" behindDoc="0" locked="0" layoutInCell="1" allowOverlap="1" wp14:anchorId="001EA1B3" wp14:editId="421DF1FA">
                <wp:simplePos x="0" y="0"/>
                <wp:positionH relativeFrom="column">
                  <wp:posOffset>-775970</wp:posOffset>
                </wp:positionH>
                <wp:positionV relativeFrom="paragraph">
                  <wp:posOffset>168275</wp:posOffset>
                </wp:positionV>
                <wp:extent cx="3838575" cy="4598670"/>
                <wp:effectExtent l="0" t="0" r="28575" b="11430"/>
                <wp:wrapNone/>
                <wp:docPr id="14" name="Groupe 14"/>
                <wp:cNvGraphicFramePr/>
                <a:graphic xmlns:a="http://schemas.openxmlformats.org/drawingml/2006/main">
                  <a:graphicData uri="http://schemas.microsoft.com/office/word/2010/wordprocessingGroup">
                    <wpg:wgp>
                      <wpg:cNvGrpSpPr/>
                      <wpg:grpSpPr>
                        <a:xfrm>
                          <a:off x="0" y="0"/>
                          <a:ext cx="3838575" cy="4598670"/>
                          <a:chOff x="0" y="0"/>
                          <a:chExt cx="3971290" cy="4598670"/>
                        </a:xfrm>
                      </wpg:grpSpPr>
                      <wps:wsp>
                        <wps:cNvPr id="10" name="Zone de texte 10"/>
                        <wps:cNvSpPr txBox="1"/>
                        <wps:spPr>
                          <a:xfrm>
                            <a:off x="0" y="0"/>
                            <a:ext cx="3971290" cy="4598670"/>
                          </a:xfrm>
                          <a:prstGeom prst="rect">
                            <a:avLst/>
                          </a:prstGeom>
                          <a:solidFill>
                            <a:schemeClr val="lt1"/>
                          </a:solidFill>
                          <a:ln w="6350">
                            <a:solidFill>
                              <a:prstClr val="black"/>
                            </a:solidFill>
                          </a:ln>
                        </wps:spPr>
                        <wps:txbx>
                          <w:txbxContent>
                            <w:p w14:paraId="56653FAD" w14:textId="77777777" w:rsidR="00730D69" w:rsidRPr="00260930" w:rsidRDefault="00730D69" w:rsidP="00946DE5">
                              <w:pPr>
                                <w:jc w:val="center"/>
                                <w:rPr>
                                  <w:b/>
                                </w:rPr>
                              </w:pPr>
                              <w:proofErr w:type="spellStart"/>
                              <w:r>
                                <w:rPr>
                                  <w:b/>
                                </w:rPr>
                                <w:t>TableAllocation</w:t>
                              </w:r>
                              <w:r w:rsidRPr="00260930">
                                <w:rPr>
                                  <w:b/>
                                </w:rPr>
                                <w:t>.c</w:t>
                              </w:r>
                              <w:proofErr w:type="spellEnd"/>
                            </w:p>
                            <w:p w14:paraId="0548AA4A" w14:textId="77777777" w:rsidR="00730D69" w:rsidRDefault="00730D69" w:rsidP="00946DE5"/>
                            <w:p w14:paraId="4FB99593" w14:textId="77777777" w:rsidR="00730D69" w:rsidRDefault="00730D69" w:rsidP="00946DE5"/>
                            <w:p w14:paraId="1DAC0730" w14:textId="77777777" w:rsidR="00730D69" w:rsidRDefault="00730D69" w:rsidP="00946D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68239" y="327547"/>
                            <a:ext cx="3829864" cy="1158024"/>
                          </a:xfrm>
                          <a:prstGeom prst="rect">
                            <a:avLst/>
                          </a:prstGeom>
                          <a:solidFill>
                            <a:schemeClr val="lt1"/>
                          </a:solidFill>
                          <a:ln w="6350">
                            <a:solidFill>
                              <a:prstClr val="black"/>
                            </a:solidFill>
                          </a:ln>
                        </wps:spPr>
                        <wps:txbx>
                          <w:txbxContent>
                            <w:p w14:paraId="6FF36256" w14:textId="77777777" w:rsidR="00730D69" w:rsidRPr="00260930" w:rsidRDefault="00730D69" w:rsidP="00946DE5">
                              <w:pPr>
                                <w:jc w:val="center"/>
                                <w:rPr>
                                  <w:b/>
                                </w:rPr>
                              </w:pPr>
                              <w:proofErr w:type="spellStart"/>
                              <w:proofErr w:type="gramStart"/>
                              <w:r>
                                <w:rPr>
                                  <w:b/>
                                </w:rPr>
                                <w:t>addProcess</w:t>
                              </w:r>
                              <w:proofErr w:type="spellEnd"/>
                              <w:proofErr w:type="gramEnd"/>
                              <w:r w:rsidRPr="00260930">
                                <w:rPr>
                                  <w:b/>
                                </w:rPr>
                                <w:t>(</w:t>
                              </w:r>
                              <w:r>
                                <w:rPr>
                                  <w:b/>
                                </w:rPr>
                                <w:t>processus</w:t>
                              </w:r>
                              <w:r w:rsidRPr="00260930">
                                <w:rPr>
                                  <w:b/>
                                </w:rPr>
                                <w:t>)</w:t>
                              </w:r>
                            </w:p>
                            <w:p w14:paraId="67106444" w14:textId="77777777" w:rsidR="00730D69" w:rsidRDefault="00730D69" w:rsidP="00946DE5">
                              <w:r>
                                <w:t xml:space="preserve">Si le processus est nouveau, on lui attribue un </w:t>
                              </w:r>
                              <w:proofErr w:type="spellStart"/>
                              <w:r>
                                <w:t>pid</w:t>
                              </w:r>
                              <w:proofErr w:type="spellEnd"/>
                              <w:r>
                                <w:t>.</w:t>
                              </w:r>
                            </w:p>
                            <w:p w14:paraId="7AE37B9C" w14:textId="77777777" w:rsidR="00730D69" w:rsidRDefault="00730D69" w:rsidP="00946DE5">
                              <w:r>
                                <w:t xml:space="preserve">Sinon on augmente sa priorité </w:t>
                              </w:r>
                              <w:proofErr w:type="gramStart"/>
                              <w:r>
                                <w:t>de un</w:t>
                              </w:r>
                              <w:proofErr w:type="gramEnd"/>
                              <w:r>
                                <w:t>.</w:t>
                              </w:r>
                            </w:p>
                            <w:p w14:paraId="040A19FE" w14:textId="77777777" w:rsidR="00730D69" w:rsidRDefault="00730D69" w:rsidP="00946DE5">
                              <w:r>
                                <w:t>On ajoute le processus dans la file processus exécution.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68239" y="1555845"/>
                            <a:ext cx="3816216" cy="1842570"/>
                          </a:xfrm>
                          <a:prstGeom prst="rect">
                            <a:avLst/>
                          </a:prstGeom>
                          <a:solidFill>
                            <a:schemeClr val="lt1"/>
                          </a:solidFill>
                          <a:ln w="6350">
                            <a:solidFill>
                              <a:prstClr val="black"/>
                            </a:solidFill>
                          </a:ln>
                        </wps:spPr>
                        <wps:txbx>
                          <w:txbxContent>
                            <w:p w14:paraId="4EBAFABB" w14:textId="77777777" w:rsidR="00730D69" w:rsidRPr="00260930" w:rsidRDefault="00730D69" w:rsidP="00946DE5">
                              <w:pPr>
                                <w:jc w:val="center"/>
                                <w:rPr>
                                  <w:b/>
                                </w:rPr>
                              </w:pPr>
                              <w:proofErr w:type="spellStart"/>
                              <w:proofErr w:type="gramStart"/>
                              <w:r>
                                <w:rPr>
                                  <w:b/>
                                </w:rPr>
                                <w:t>start</w:t>
                              </w:r>
                              <w:proofErr w:type="gramEnd"/>
                              <w:r>
                                <w:rPr>
                                  <w:b/>
                                </w:rPr>
                                <w:t>_alloc</w:t>
                              </w:r>
                              <w:proofErr w:type="spellEnd"/>
                              <w:r w:rsidRPr="00260930">
                                <w:rPr>
                                  <w:b/>
                                </w:rPr>
                                <w:t>(</w:t>
                              </w:r>
                              <w:r>
                                <w:rPr>
                                  <w:b/>
                                </w:rPr>
                                <w:t>t</w:t>
                              </w:r>
                              <w:r w:rsidRPr="00260930">
                                <w:rPr>
                                  <w:b/>
                                </w:rPr>
                                <w:t>)</w:t>
                              </w:r>
                            </w:p>
                            <w:p w14:paraId="7631AA20" w14:textId="77777777" w:rsidR="00730D69" w:rsidRDefault="00730D69" w:rsidP="00946DE5">
                              <w:r>
                                <w:t>Tant qu’il a des processus à exécuter :</w:t>
                              </w:r>
                            </w:p>
                            <w:p w14:paraId="6A5897CA" w14:textId="77777777" w:rsidR="00730D69" w:rsidRDefault="00730D69" w:rsidP="00BC3A12">
                              <w:pPr>
                                <w:pStyle w:val="Paragraphedeliste"/>
                                <w:numPr>
                                  <w:ilvl w:val="0"/>
                                  <w:numId w:val="4"/>
                                </w:numPr>
                              </w:pPr>
                              <w:r>
                                <w:t>Attend activation du sémaphore 0</w:t>
                              </w:r>
                            </w:p>
                            <w:p w14:paraId="63C41E7C" w14:textId="77777777" w:rsidR="00730D69" w:rsidRDefault="00730D69" w:rsidP="00BC3A12">
                              <w:pPr>
                                <w:pStyle w:val="Paragraphedeliste"/>
                                <w:numPr>
                                  <w:ilvl w:val="0"/>
                                  <w:numId w:val="4"/>
                                </w:numPr>
                              </w:pPr>
                              <w:r>
                                <w:t>Regarde s’il y a des processus dans la file processus entrants.</w:t>
                              </w:r>
                            </w:p>
                            <w:p w14:paraId="75D26FC8" w14:textId="77777777" w:rsidR="00730D69" w:rsidRDefault="00730D69" w:rsidP="00BC3A12">
                              <w:pPr>
                                <w:pStyle w:val="Paragraphedeliste"/>
                                <w:rPr>
                                  <w:i/>
                                </w:rPr>
                              </w:pPr>
                              <w:r>
                                <w:t xml:space="preserve">S’il y en a : </w:t>
                              </w:r>
                              <w:proofErr w:type="spellStart"/>
                              <w:r w:rsidRPr="00BC3A12">
                                <w:rPr>
                                  <w:i/>
                                </w:rPr>
                                <w:t>addProcess</w:t>
                              </w:r>
                              <w:proofErr w:type="spellEnd"/>
                              <w:r w:rsidRPr="00BC3A12">
                                <w:rPr>
                                  <w:i/>
                                </w:rPr>
                                <w:t>(processus)</w:t>
                              </w:r>
                            </w:p>
                            <w:p w14:paraId="25174BB6" w14:textId="77777777" w:rsidR="00730D69" w:rsidRDefault="00730D69" w:rsidP="00BC3A12">
                              <w:pPr>
                                <w:pStyle w:val="Paragraphedeliste"/>
                                <w:numPr>
                                  <w:ilvl w:val="0"/>
                                  <w:numId w:val="4"/>
                                </w:numPr>
                                <w:rPr>
                                  <w:i/>
                                </w:rPr>
                              </w:pPr>
                              <w:proofErr w:type="spellStart"/>
                              <w:proofErr w:type="gramStart"/>
                              <w:r w:rsidRPr="00BC3A12">
                                <w:rPr>
                                  <w:i/>
                                </w:rPr>
                                <w:t>computeNewPriority</w:t>
                              </w:r>
                              <w:proofErr w:type="spellEnd"/>
                              <w:r w:rsidRPr="00BC3A12">
                                <w:rPr>
                                  <w:i/>
                                </w:rPr>
                                <w:t>(</w:t>
                              </w:r>
                              <w:proofErr w:type="gramEnd"/>
                              <w:r w:rsidRPr="00BC3A12">
                                <w:rPr>
                                  <w:i/>
                                </w:rPr>
                                <w:t>)</w:t>
                              </w:r>
                            </w:p>
                            <w:p w14:paraId="09C048EE" w14:textId="77777777" w:rsidR="00730D69" w:rsidRPr="00BC3A12" w:rsidRDefault="00730D69" w:rsidP="00BC3A12">
                              <w:pPr>
                                <w:pStyle w:val="Paragraphedeliste"/>
                                <w:numPr>
                                  <w:ilvl w:val="0"/>
                                  <w:numId w:val="4"/>
                                </w:numPr>
                                <w:rPr>
                                  <w:i/>
                                </w:rPr>
                              </w:pPr>
                              <w:r>
                                <w:t>Active le sémaphore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81887" y="3480179"/>
                            <a:ext cx="3807137" cy="1064526"/>
                          </a:xfrm>
                          <a:prstGeom prst="rect">
                            <a:avLst/>
                          </a:prstGeom>
                          <a:solidFill>
                            <a:schemeClr val="lt1"/>
                          </a:solidFill>
                          <a:ln w="6350">
                            <a:solidFill>
                              <a:prstClr val="black"/>
                            </a:solidFill>
                          </a:ln>
                        </wps:spPr>
                        <wps:txbx>
                          <w:txbxContent>
                            <w:p w14:paraId="00E76063" w14:textId="77777777" w:rsidR="00730D69" w:rsidRPr="00260930" w:rsidRDefault="00730D69" w:rsidP="004E171C">
                              <w:pPr>
                                <w:jc w:val="center"/>
                                <w:rPr>
                                  <w:b/>
                                </w:rPr>
                              </w:pPr>
                              <w:proofErr w:type="spellStart"/>
                              <w:proofErr w:type="gramStart"/>
                              <w:r>
                                <w:rPr>
                                  <w:b/>
                                </w:rPr>
                                <w:t>computeNewPriority</w:t>
                              </w:r>
                              <w:proofErr w:type="spellEnd"/>
                              <w:r w:rsidRPr="00260930">
                                <w:rPr>
                                  <w:b/>
                                </w:rPr>
                                <w:t>(</w:t>
                              </w:r>
                              <w:proofErr w:type="gramEnd"/>
                              <w:r w:rsidRPr="00260930">
                                <w:rPr>
                                  <w:b/>
                                </w:rPr>
                                <w:t>)</w:t>
                              </w:r>
                            </w:p>
                            <w:p w14:paraId="476962C6" w14:textId="77777777" w:rsidR="00730D69" w:rsidRDefault="00730D69" w:rsidP="004E171C">
                              <w:r>
                                <w:t>Met à jour la priorité.</w:t>
                              </w:r>
                            </w:p>
                            <w:p w14:paraId="30FF113C" w14:textId="77777777" w:rsidR="00730D69" w:rsidRDefault="00730D69" w:rsidP="004E171C">
                              <w:r>
                                <w:t>Les probabilités sont, de la table 1 à 10 : 26 ;20 ;16 ;12 ;9 ;7 ;5 ;3 ;2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1EA1B3" id="Groupe 14" o:spid="_x0000_s1027" style="position:absolute;margin-left:-61.1pt;margin-top:13.25pt;width:302.25pt;height:362.1pt;z-index:251670528;mso-width-relative:margin;mso-height-relative:margin" coordsize="39712,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">
                <v:shape id="Zone de texte 10" o:spid="_x0000_s1028" type="#_x0000_t202" style="position:absolute;width:39712;height:4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6653FAD" w14:textId="77777777" w:rsidR="00730D69" w:rsidRPr="00260930" w:rsidRDefault="00730D69" w:rsidP="00946DE5">
                        <w:pPr>
                          <w:jc w:val="center"/>
                          <w:rPr>
                            <w:b/>
                          </w:rPr>
                        </w:pPr>
                        <w:proofErr w:type="spellStart"/>
                        <w:r>
                          <w:rPr>
                            <w:b/>
                          </w:rPr>
                          <w:t>TableAllocation</w:t>
                        </w:r>
                        <w:r w:rsidRPr="00260930">
                          <w:rPr>
                            <w:b/>
                          </w:rPr>
                          <w:t>.c</w:t>
                        </w:r>
                        <w:proofErr w:type="spellEnd"/>
                      </w:p>
                      <w:p w14:paraId="0548AA4A" w14:textId="77777777" w:rsidR="00730D69" w:rsidRDefault="00730D69" w:rsidP="00946DE5"/>
                      <w:p w14:paraId="4FB99593" w14:textId="77777777" w:rsidR="00730D69" w:rsidRDefault="00730D69" w:rsidP="00946DE5"/>
                      <w:p w14:paraId="1DAC0730" w14:textId="77777777" w:rsidR="00730D69" w:rsidRDefault="00730D69" w:rsidP="00946DE5"/>
                    </w:txbxContent>
                  </v:textbox>
                </v:shape>
                <v:shape id="Zone de texte 11" o:spid="_x0000_s1029" type="#_x0000_t202" style="position:absolute;left:682;top:3275;width:38299;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6FF36256" w14:textId="77777777" w:rsidR="00730D69" w:rsidRPr="00260930" w:rsidRDefault="00730D69" w:rsidP="00946DE5">
                        <w:pPr>
                          <w:jc w:val="center"/>
                          <w:rPr>
                            <w:b/>
                          </w:rPr>
                        </w:pPr>
                        <w:proofErr w:type="spellStart"/>
                        <w:proofErr w:type="gramStart"/>
                        <w:r>
                          <w:rPr>
                            <w:b/>
                          </w:rPr>
                          <w:t>addProcess</w:t>
                        </w:r>
                        <w:proofErr w:type="spellEnd"/>
                        <w:proofErr w:type="gramEnd"/>
                        <w:r w:rsidRPr="00260930">
                          <w:rPr>
                            <w:b/>
                          </w:rPr>
                          <w:t>(</w:t>
                        </w:r>
                        <w:r>
                          <w:rPr>
                            <w:b/>
                          </w:rPr>
                          <w:t>processus</w:t>
                        </w:r>
                        <w:r w:rsidRPr="00260930">
                          <w:rPr>
                            <w:b/>
                          </w:rPr>
                          <w:t>)</w:t>
                        </w:r>
                      </w:p>
                      <w:p w14:paraId="67106444" w14:textId="77777777" w:rsidR="00730D69" w:rsidRDefault="00730D69" w:rsidP="00946DE5">
                        <w:r>
                          <w:t xml:space="preserve">Si le processus est nouveau, on lui attribue un </w:t>
                        </w:r>
                        <w:proofErr w:type="spellStart"/>
                        <w:r>
                          <w:t>pid</w:t>
                        </w:r>
                        <w:proofErr w:type="spellEnd"/>
                        <w:r>
                          <w:t>.</w:t>
                        </w:r>
                      </w:p>
                      <w:p w14:paraId="7AE37B9C" w14:textId="77777777" w:rsidR="00730D69" w:rsidRDefault="00730D69" w:rsidP="00946DE5">
                        <w:r>
                          <w:t xml:space="preserve">Sinon on augmente sa priorité </w:t>
                        </w:r>
                        <w:proofErr w:type="gramStart"/>
                        <w:r>
                          <w:t>de un</w:t>
                        </w:r>
                        <w:proofErr w:type="gramEnd"/>
                        <w:r>
                          <w:t>.</w:t>
                        </w:r>
                      </w:p>
                      <w:p w14:paraId="040A19FE" w14:textId="77777777" w:rsidR="00730D69" w:rsidRDefault="00730D69" w:rsidP="00946DE5">
                        <w:r>
                          <w:t>On ajoute le processus dans la file processus exécution.</w:t>
                        </w:r>
                      </w:p>
                    </w:txbxContent>
                  </v:textbox>
                </v:shape>
                <v:shape id="Zone de texte 12" o:spid="_x0000_s1030" type="#_x0000_t202" style="position:absolute;left:682;top:15558;width:38162;height:1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EBAFABB" w14:textId="77777777" w:rsidR="00730D69" w:rsidRPr="00260930" w:rsidRDefault="00730D69" w:rsidP="00946DE5">
                        <w:pPr>
                          <w:jc w:val="center"/>
                          <w:rPr>
                            <w:b/>
                          </w:rPr>
                        </w:pPr>
                        <w:proofErr w:type="spellStart"/>
                        <w:proofErr w:type="gramStart"/>
                        <w:r>
                          <w:rPr>
                            <w:b/>
                          </w:rPr>
                          <w:t>start</w:t>
                        </w:r>
                        <w:proofErr w:type="gramEnd"/>
                        <w:r>
                          <w:rPr>
                            <w:b/>
                          </w:rPr>
                          <w:t>_alloc</w:t>
                        </w:r>
                        <w:proofErr w:type="spellEnd"/>
                        <w:r w:rsidRPr="00260930">
                          <w:rPr>
                            <w:b/>
                          </w:rPr>
                          <w:t>(</w:t>
                        </w:r>
                        <w:r>
                          <w:rPr>
                            <w:b/>
                          </w:rPr>
                          <w:t>t</w:t>
                        </w:r>
                        <w:r w:rsidRPr="00260930">
                          <w:rPr>
                            <w:b/>
                          </w:rPr>
                          <w:t>)</w:t>
                        </w:r>
                      </w:p>
                      <w:p w14:paraId="7631AA20" w14:textId="77777777" w:rsidR="00730D69" w:rsidRDefault="00730D69" w:rsidP="00946DE5">
                        <w:r>
                          <w:t>Tant qu’il a des processus à exécuter :</w:t>
                        </w:r>
                      </w:p>
                      <w:p w14:paraId="6A5897CA" w14:textId="77777777" w:rsidR="00730D69" w:rsidRDefault="00730D69" w:rsidP="00BC3A12">
                        <w:pPr>
                          <w:pStyle w:val="Paragraphedeliste"/>
                          <w:numPr>
                            <w:ilvl w:val="0"/>
                            <w:numId w:val="4"/>
                          </w:numPr>
                        </w:pPr>
                        <w:r>
                          <w:t>Attend activation du sémaphore 0</w:t>
                        </w:r>
                      </w:p>
                      <w:p w14:paraId="63C41E7C" w14:textId="77777777" w:rsidR="00730D69" w:rsidRDefault="00730D69" w:rsidP="00BC3A12">
                        <w:pPr>
                          <w:pStyle w:val="Paragraphedeliste"/>
                          <w:numPr>
                            <w:ilvl w:val="0"/>
                            <w:numId w:val="4"/>
                          </w:numPr>
                        </w:pPr>
                        <w:r>
                          <w:t>Regarde s’il y a des processus dans la file processus entrants.</w:t>
                        </w:r>
                      </w:p>
                      <w:p w14:paraId="75D26FC8" w14:textId="77777777" w:rsidR="00730D69" w:rsidRDefault="00730D69" w:rsidP="00BC3A12">
                        <w:pPr>
                          <w:pStyle w:val="Paragraphedeliste"/>
                          <w:rPr>
                            <w:i/>
                          </w:rPr>
                        </w:pPr>
                        <w:r>
                          <w:t xml:space="preserve">S’il y en a : </w:t>
                        </w:r>
                        <w:proofErr w:type="spellStart"/>
                        <w:r w:rsidRPr="00BC3A12">
                          <w:rPr>
                            <w:i/>
                          </w:rPr>
                          <w:t>addProcess</w:t>
                        </w:r>
                        <w:proofErr w:type="spellEnd"/>
                        <w:r w:rsidRPr="00BC3A12">
                          <w:rPr>
                            <w:i/>
                          </w:rPr>
                          <w:t>(processus)</w:t>
                        </w:r>
                      </w:p>
                      <w:p w14:paraId="25174BB6" w14:textId="77777777" w:rsidR="00730D69" w:rsidRDefault="00730D69" w:rsidP="00BC3A12">
                        <w:pPr>
                          <w:pStyle w:val="Paragraphedeliste"/>
                          <w:numPr>
                            <w:ilvl w:val="0"/>
                            <w:numId w:val="4"/>
                          </w:numPr>
                          <w:rPr>
                            <w:i/>
                          </w:rPr>
                        </w:pPr>
                        <w:proofErr w:type="spellStart"/>
                        <w:proofErr w:type="gramStart"/>
                        <w:r w:rsidRPr="00BC3A12">
                          <w:rPr>
                            <w:i/>
                          </w:rPr>
                          <w:t>computeNewPriority</w:t>
                        </w:r>
                        <w:proofErr w:type="spellEnd"/>
                        <w:r w:rsidRPr="00BC3A12">
                          <w:rPr>
                            <w:i/>
                          </w:rPr>
                          <w:t>(</w:t>
                        </w:r>
                        <w:proofErr w:type="gramEnd"/>
                        <w:r w:rsidRPr="00BC3A12">
                          <w:rPr>
                            <w:i/>
                          </w:rPr>
                          <w:t>)</w:t>
                        </w:r>
                      </w:p>
                      <w:p w14:paraId="09C048EE" w14:textId="77777777" w:rsidR="00730D69" w:rsidRPr="00BC3A12" w:rsidRDefault="00730D69" w:rsidP="00BC3A12">
                        <w:pPr>
                          <w:pStyle w:val="Paragraphedeliste"/>
                          <w:numPr>
                            <w:ilvl w:val="0"/>
                            <w:numId w:val="4"/>
                          </w:numPr>
                          <w:rPr>
                            <w:i/>
                          </w:rPr>
                        </w:pPr>
                        <w:r>
                          <w:t>Active le sémaphore 1</w:t>
                        </w:r>
                      </w:p>
                    </w:txbxContent>
                  </v:textbox>
                </v:shape>
                <v:shape id="Zone de texte 13" o:spid="_x0000_s1031" type="#_x0000_t202" style="position:absolute;left:818;top:34801;width:38072;height:10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00E76063" w14:textId="77777777" w:rsidR="00730D69" w:rsidRPr="00260930" w:rsidRDefault="00730D69" w:rsidP="004E171C">
                        <w:pPr>
                          <w:jc w:val="center"/>
                          <w:rPr>
                            <w:b/>
                          </w:rPr>
                        </w:pPr>
                        <w:proofErr w:type="spellStart"/>
                        <w:proofErr w:type="gramStart"/>
                        <w:r>
                          <w:rPr>
                            <w:b/>
                          </w:rPr>
                          <w:t>computeNewPriority</w:t>
                        </w:r>
                        <w:proofErr w:type="spellEnd"/>
                        <w:r w:rsidRPr="00260930">
                          <w:rPr>
                            <w:b/>
                          </w:rPr>
                          <w:t>(</w:t>
                        </w:r>
                        <w:proofErr w:type="gramEnd"/>
                        <w:r w:rsidRPr="00260930">
                          <w:rPr>
                            <w:b/>
                          </w:rPr>
                          <w:t>)</w:t>
                        </w:r>
                      </w:p>
                      <w:p w14:paraId="476962C6" w14:textId="77777777" w:rsidR="00730D69" w:rsidRDefault="00730D69" w:rsidP="004E171C">
                        <w:r>
                          <w:t>Met à jour la priorité.</w:t>
                        </w:r>
                      </w:p>
                      <w:p w14:paraId="30FF113C" w14:textId="77777777" w:rsidR="00730D69" w:rsidRDefault="00730D69" w:rsidP="004E171C">
                        <w:r>
                          <w:t>Les probabilités sont, de la table 1 à 10 : 26 ;20 ;16 ;12 ;9 ;7 ;5 ;3 ;2 ;1</w:t>
                        </w:r>
                      </w:p>
                    </w:txbxContent>
                  </v:textbox>
                </v:shape>
              </v:group>
            </w:pict>
          </mc:Fallback>
        </mc:AlternateContent>
      </w:r>
    </w:p>
    <w:p w14:paraId="3BD2D356" w14:textId="6F208A72" w:rsidR="0054368F" w:rsidRDefault="0054368F"/>
    <w:p w14:paraId="4D8A708C" w14:textId="4210F08A" w:rsidR="0054368F" w:rsidRDefault="0054368F"/>
    <w:p w14:paraId="21DE5D9E" w14:textId="65C6AE65" w:rsidR="0054368F" w:rsidRDefault="00B203A3">
      <w:r>
        <w:rPr>
          <w:noProof/>
        </w:rPr>
        <mc:AlternateContent>
          <mc:Choice Requires="wpg">
            <w:drawing>
              <wp:anchor distT="0" distB="0" distL="114300" distR="114300" simplePos="0" relativeHeight="251659264" behindDoc="0" locked="0" layoutInCell="1" allowOverlap="1" wp14:anchorId="6725AB0C" wp14:editId="0924CF2C">
                <wp:simplePos x="0" y="0"/>
                <wp:positionH relativeFrom="page">
                  <wp:posOffset>4029075</wp:posOffset>
                </wp:positionH>
                <wp:positionV relativeFrom="paragraph">
                  <wp:posOffset>255270</wp:posOffset>
                </wp:positionV>
                <wp:extent cx="3438525" cy="2988310"/>
                <wp:effectExtent l="0" t="0" r="28575" b="21590"/>
                <wp:wrapNone/>
                <wp:docPr id="8" name="Groupe 8"/>
                <wp:cNvGraphicFramePr/>
                <a:graphic xmlns:a="http://schemas.openxmlformats.org/drawingml/2006/main">
                  <a:graphicData uri="http://schemas.microsoft.com/office/word/2010/wordprocessingGroup">
                    <wpg:wgp>
                      <wpg:cNvGrpSpPr/>
                      <wpg:grpSpPr>
                        <a:xfrm>
                          <a:off x="0" y="0"/>
                          <a:ext cx="3438525" cy="2988310"/>
                          <a:chOff x="-66675" y="-34604"/>
                          <a:chExt cx="3438525" cy="2714625"/>
                        </a:xfrm>
                      </wpg:grpSpPr>
                      <wps:wsp>
                        <wps:cNvPr id="4" name="Zone de texte 4"/>
                        <wps:cNvSpPr txBox="1"/>
                        <wps:spPr>
                          <a:xfrm>
                            <a:off x="-66675" y="-34604"/>
                            <a:ext cx="3438525" cy="2714625"/>
                          </a:xfrm>
                          <a:prstGeom prst="rect">
                            <a:avLst/>
                          </a:prstGeom>
                          <a:solidFill>
                            <a:schemeClr val="lt1"/>
                          </a:solidFill>
                          <a:ln w="6350">
                            <a:solidFill>
                              <a:prstClr val="black"/>
                            </a:solidFill>
                          </a:ln>
                        </wps:spPr>
                        <wps:txbx>
                          <w:txbxContent>
                            <w:p w14:paraId="20DC8CCC" w14:textId="77777777" w:rsidR="00730D69" w:rsidRPr="00260930" w:rsidRDefault="00730D69" w:rsidP="007D7718">
                              <w:pPr>
                                <w:jc w:val="center"/>
                                <w:rPr>
                                  <w:b/>
                                </w:rPr>
                              </w:pPr>
                              <w:proofErr w:type="spellStart"/>
                              <w:r>
                                <w:rPr>
                                  <w:b/>
                                </w:rPr>
                                <w:t>CPU</w:t>
                              </w:r>
                              <w:r w:rsidRPr="00260930">
                                <w:rPr>
                                  <w:b/>
                                </w:rPr>
                                <w:t>.c</w:t>
                              </w:r>
                              <w:proofErr w:type="spellEnd"/>
                            </w:p>
                            <w:p w14:paraId="481234B1" w14:textId="77777777" w:rsidR="00730D69" w:rsidRDefault="00730D69" w:rsidP="007D7718"/>
                            <w:p w14:paraId="7D7C482F" w14:textId="77777777" w:rsidR="00730D69" w:rsidRDefault="00730D69" w:rsidP="007D7718"/>
                            <w:p w14:paraId="23EA23C5" w14:textId="77777777" w:rsidR="00730D69" w:rsidRDefault="00730D69" w:rsidP="007D77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122830" y="300251"/>
                            <a:ext cx="3162300" cy="2333767"/>
                          </a:xfrm>
                          <a:prstGeom prst="rect">
                            <a:avLst/>
                          </a:prstGeom>
                          <a:solidFill>
                            <a:schemeClr val="lt1"/>
                          </a:solidFill>
                          <a:ln w="6350">
                            <a:solidFill>
                              <a:prstClr val="black"/>
                            </a:solidFill>
                          </a:ln>
                        </wps:spPr>
                        <wps:txbx>
                          <w:txbxContent>
                            <w:p w14:paraId="6A9B9B40" w14:textId="77777777" w:rsidR="00730D69" w:rsidRPr="00260930" w:rsidRDefault="00730D69" w:rsidP="007D7718">
                              <w:pPr>
                                <w:jc w:val="center"/>
                                <w:rPr>
                                  <w:b/>
                                </w:rPr>
                              </w:pPr>
                              <w:proofErr w:type="spellStart"/>
                              <w:proofErr w:type="gramStart"/>
                              <w:r>
                                <w:rPr>
                                  <w:b/>
                                </w:rPr>
                                <w:t>start</w:t>
                              </w:r>
                              <w:proofErr w:type="gramEnd"/>
                              <w:r>
                                <w:rPr>
                                  <w:b/>
                                </w:rPr>
                                <w:t>_cpu</w:t>
                              </w:r>
                              <w:proofErr w:type="spellEnd"/>
                              <w:r w:rsidRPr="00260930">
                                <w:rPr>
                                  <w:b/>
                                </w:rPr>
                                <w:t>(</w:t>
                              </w:r>
                              <w:r>
                                <w:rPr>
                                  <w:b/>
                                </w:rPr>
                                <w:t>pas</w:t>
                              </w:r>
                              <w:r w:rsidRPr="00260930">
                                <w:rPr>
                                  <w:b/>
                                </w:rPr>
                                <w:t>)</w:t>
                              </w:r>
                            </w:p>
                            <w:p w14:paraId="6E9FDA03" w14:textId="77777777" w:rsidR="00730D69" w:rsidRDefault="00730D69" w:rsidP="007D7718">
                              <w:r>
                                <w:t>Pour chaque quantum de temps :</w:t>
                              </w:r>
                            </w:p>
                            <w:p w14:paraId="057B9749" w14:textId="77777777" w:rsidR="00730D69" w:rsidRPr="00946DE5" w:rsidRDefault="00730D69" w:rsidP="00946DE5">
                              <w:pPr>
                                <w:pStyle w:val="Paragraphedeliste"/>
                                <w:numPr>
                                  <w:ilvl w:val="0"/>
                                  <w:numId w:val="3"/>
                                </w:numPr>
                                <w:rPr>
                                  <w:i/>
                                </w:rPr>
                              </w:pPr>
                              <w:proofErr w:type="gramStart"/>
                              <w:r w:rsidRPr="00946DE5">
                                <w:rPr>
                                  <w:i/>
                                </w:rPr>
                                <w:t>soumission(</w:t>
                              </w:r>
                              <w:proofErr w:type="gramEnd"/>
                              <w:r w:rsidRPr="00946DE5">
                                <w:rPr>
                                  <w:i/>
                                </w:rPr>
                                <w:t>)</w:t>
                              </w:r>
                            </w:p>
                            <w:p w14:paraId="71677819" w14:textId="77777777" w:rsidR="00730D69" w:rsidRDefault="00730D69" w:rsidP="00BC3A12">
                              <w:pPr>
                                <w:pStyle w:val="Paragraphedeliste"/>
                                <w:numPr>
                                  <w:ilvl w:val="0"/>
                                  <w:numId w:val="3"/>
                                </w:numPr>
                              </w:pPr>
                              <w:r>
                                <w:t>Attend activation du sémaphore 1</w:t>
                              </w:r>
                            </w:p>
                            <w:p w14:paraId="29775A35" w14:textId="77777777" w:rsidR="00730D69" w:rsidRDefault="00730D69" w:rsidP="00946DE5">
                              <w:pPr>
                                <w:pStyle w:val="Paragraphedeliste"/>
                                <w:numPr>
                                  <w:ilvl w:val="0"/>
                                  <w:numId w:val="3"/>
                                </w:numPr>
                              </w:pPr>
                              <w:r>
                                <w:t>Regarde dans la file de priorité courante s’il y a un processus.</w:t>
                              </w:r>
                            </w:p>
                            <w:p w14:paraId="62CC784C" w14:textId="77777777" w:rsidR="00730D69" w:rsidRDefault="00730D69" w:rsidP="00BC3A12">
                              <w:pPr>
                                <w:pStyle w:val="Paragraphedeliste"/>
                              </w:pPr>
                              <w:r>
                                <w:t>S’il n’y en a pas il va dans la file suivante.</w:t>
                              </w:r>
                            </w:p>
                            <w:p w14:paraId="592FDBAB" w14:textId="77777777" w:rsidR="00730D69" w:rsidRDefault="00730D69" w:rsidP="00BC3A12">
                              <w:pPr>
                                <w:pStyle w:val="Paragraphedeliste"/>
                                <w:numPr>
                                  <w:ilvl w:val="0"/>
                                  <w:numId w:val="3"/>
                                </w:numPr>
                              </w:pPr>
                              <w:r>
                                <w:t>Exécute le processus récupéré durant le quantum.</w:t>
                              </w:r>
                            </w:p>
                            <w:p w14:paraId="1C0B03B8" w14:textId="77777777" w:rsidR="00730D69" w:rsidRDefault="00730D69" w:rsidP="00BC3A12">
                              <w:pPr>
                                <w:pStyle w:val="Paragraphedeliste"/>
                                <w:numPr>
                                  <w:ilvl w:val="0"/>
                                  <w:numId w:val="3"/>
                                </w:numPr>
                              </w:pPr>
                              <w:r>
                                <w:t>Si le processus est terminé on le retire. S’il n’était pas terminé, on le remet dans la file des processus entrants.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25AB0C" id="Groupe 8" o:spid="_x0000_s1032" style="position:absolute;margin-left:317.25pt;margin-top:20.1pt;width:270.75pt;height:235.3pt;z-index:251659264;mso-position-horizontal-relative:page;mso-width-relative:margin;mso-height-relative:margin" coordorigin="-666,-346" coordsize="34385,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">
                <v:shape id="Zone de texte 4" o:spid="_x0000_s1033" type="#_x0000_t202" style="position:absolute;left:-666;top:-346;width:34384;height:2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20DC8CCC" w14:textId="77777777" w:rsidR="00730D69" w:rsidRPr="00260930" w:rsidRDefault="00730D69" w:rsidP="007D7718">
                        <w:pPr>
                          <w:jc w:val="center"/>
                          <w:rPr>
                            <w:b/>
                          </w:rPr>
                        </w:pPr>
                        <w:proofErr w:type="spellStart"/>
                        <w:r>
                          <w:rPr>
                            <w:b/>
                          </w:rPr>
                          <w:t>CPU</w:t>
                        </w:r>
                        <w:r w:rsidRPr="00260930">
                          <w:rPr>
                            <w:b/>
                          </w:rPr>
                          <w:t>.c</w:t>
                        </w:r>
                        <w:proofErr w:type="spellEnd"/>
                      </w:p>
                      <w:p w14:paraId="481234B1" w14:textId="77777777" w:rsidR="00730D69" w:rsidRDefault="00730D69" w:rsidP="007D7718"/>
                      <w:p w14:paraId="7D7C482F" w14:textId="77777777" w:rsidR="00730D69" w:rsidRDefault="00730D69" w:rsidP="007D7718"/>
                      <w:p w14:paraId="23EA23C5" w14:textId="77777777" w:rsidR="00730D69" w:rsidRDefault="00730D69" w:rsidP="007D7718"/>
                    </w:txbxContent>
                  </v:textbox>
                </v:shape>
                <v:shape id="Zone de texte 5" o:spid="_x0000_s1034" type="#_x0000_t202" style="position:absolute;left:1228;top:3002;width:31623;height:2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A9B9B40" w14:textId="77777777" w:rsidR="00730D69" w:rsidRPr="00260930" w:rsidRDefault="00730D69" w:rsidP="007D7718">
                        <w:pPr>
                          <w:jc w:val="center"/>
                          <w:rPr>
                            <w:b/>
                          </w:rPr>
                        </w:pPr>
                        <w:proofErr w:type="spellStart"/>
                        <w:proofErr w:type="gramStart"/>
                        <w:r>
                          <w:rPr>
                            <w:b/>
                          </w:rPr>
                          <w:t>start</w:t>
                        </w:r>
                        <w:proofErr w:type="gramEnd"/>
                        <w:r>
                          <w:rPr>
                            <w:b/>
                          </w:rPr>
                          <w:t>_cpu</w:t>
                        </w:r>
                        <w:proofErr w:type="spellEnd"/>
                        <w:r w:rsidRPr="00260930">
                          <w:rPr>
                            <w:b/>
                          </w:rPr>
                          <w:t>(</w:t>
                        </w:r>
                        <w:r>
                          <w:rPr>
                            <w:b/>
                          </w:rPr>
                          <w:t>pas</w:t>
                        </w:r>
                        <w:r w:rsidRPr="00260930">
                          <w:rPr>
                            <w:b/>
                          </w:rPr>
                          <w:t>)</w:t>
                        </w:r>
                      </w:p>
                      <w:p w14:paraId="6E9FDA03" w14:textId="77777777" w:rsidR="00730D69" w:rsidRDefault="00730D69" w:rsidP="007D7718">
                        <w:r>
                          <w:t>Pour chaque quantum de temps :</w:t>
                        </w:r>
                      </w:p>
                      <w:p w14:paraId="057B9749" w14:textId="77777777" w:rsidR="00730D69" w:rsidRPr="00946DE5" w:rsidRDefault="00730D69" w:rsidP="00946DE5">
                        <w:pPr>
                          <w:pStyle w:val="Paragraphedeliste"/>
                          <w:numPr>
                            <w:ilvl w:val="0"/>
                            <w:numId w:val="3"/>
                          </w:numPr>
                          <w:rPr>
                            <w:i/>
                          </w:rPr>
                        </w:pPr>
                        <w:proofErr w:type="gramStart"/>
                        <w:r w:rsidRPr="00946DE5">
                          <w:rPr>
                            <w:i/>
                          </w:rPr>
                          <w:t>soumission(</w:t>
                        </w:r>
                        <w:proofErr w:type="gramEnd"/>
                        <w:r w:rsidRPr="00946DE5">
                          <w:rPr>
                            <w:i/>
                          </w:rPr>
                          <w:t>)</w:t>
                        </w:r>
                      </w:p>
                      <w:p w14:paraId="71677819" w14:textId="77777777" w:rsidR="00730D69" w:rsidRDefault="00730D69" w:rsidP="00BC3A12">
                        <w:pPr>
                          <w:pStyle w:val="Paragraphedeliste"/>
                          <w:numPr>
                            <w:ilvl w:val="0"/>
                            <w:numId w:val="3"/>
                          </w:numPr>
                        </w:pPr>
                        <w:r>
                          <w:t>Attend activation du sémaphore 1</w:t>
                        </w:r>
                      </w:p>
                      <w:p w14:paraId="29775A35" w14:textId="77777777" w:rsidR="00730D69" w:rsidRDefault="00730D69" w:rsidP="00946DE5">
                        <w:pPr>
                          <w:pStyle w:val="Paragraphedeliste"/>
                          <w:numPr>
                            <w:ilvl w:val="0"/>
                            <w:numId w:val="3"/>
                          </w:numPr>
                        </w:pPr>
                        <w:r>
                          <w:t>Regarde dans la file de priorité courante s’il y a un processus.</w:t>
                        </w:r>
                      </w:p>
                      <w:p w14:paraId="62CC784C" w14:textId="77777777" w:rsidR="00730D69" w:rsidRDefault="00730D69" w:rsidP="00BC3A12">
                        <w:pPr>
                          <w:pStyle w:val="Paragraphedeliste"/>
                        </w:pPr>
                        <w:r>
                          <w:t>S’il n’y en a pas il va dans la file suivante.</w:t>
                        </w:r>
                      </w:p>
                      <w:p w14:paraId="592FDBAB" w14:textId="77777777" w:rsidR="00730D69" w:rsidRDefault="00730D69" w:rsidP="00BC3A12">
                        <w:pPr>
                          <w:pStyle w:val="Paragraphedeliste"/>
                          <w:numPr>
                            <w:ilvl w:val="0"/>
                            <w:numId w:val="3"/>
                          </w:numPr>
                        </w:pPr>
                        <w:r>
                          <w:t>Exécute le processus récupéré durant le quantum.</w:t>
                        </w:r>
                      </w:p>
                      <w:p w14:paraId="1C0B03B8" w14:textId="77777777" w:rsidR="00730D69" w:rsidRDefault="00730D69" w:rsidP="00BC3A12">
                        <w:pPr>
                          <w:pStyle w:val="Paragraphedeliste"/>
                          <w:numPr>
                            <w:ilvl w:val="0"/>
                            <w:numId w:val="3"/>
                          </w:numPr>
                        </w:pPr>
                        <w:r>
                          <w:t>Si le processus est terminé on le retire. S’il n’était pas terminé, on le remet dans la file des processus entrants.</w:t>
                        </w:r>
                      </w:p>
                    </w:txbxContent>
                  </v:textbox>
                </v:shape>
                <w10:wrap anchorx="page"/>
              </v:group>
            </w:pict>
          </mc:Fallback>
        </mc:AlternateContent>
      </w:r>
    </w:p>
    <w:p w14:paraId="034CC365" w14:textId="0729B30D" w:rsidR="0054368F" w:rsidRDefault="0054368F"/>
    <w:p w14:paraId="56E25447" w14:textId="058DAE9C" w:rsidR="0054368F" w:rsidRDefault="0054368F"/>
    <w:p w14:paraId="6A891A4E" w14:textId="38C7CB04" w:rsidR="0054368F" w:rsidRDefault="0054368F"/>
    <w:p w14:paraId="60DA3C43" w14:textId="3C563B90" w:rsidR="0054368F" w:rsidRDefault="0054368F"/>
    <w:p w14:paraId="460CC471" w14:textId="7987A7E8" w:rsidR="0054368F" w:rsidRDefault="0054368F"/>
    <w:p w14:paraId="0B954F8B" w14:textId="77777777" w:rsidR="0054368F" w:rsidRDefault="0054368F"/>
    <w:p w14:paraId="3673A30F" w14:textId="77777777" w:rsidR="0054368F" w:rsidRDefault="0054368F"/>
    <w:p w14:paraId="695804F8" w14:textId="77777777" w:rsidR="0054368F" w:rsidRDefault="0054368F"/>
    <w:p w14:paraId="17978995" w14:textId="77777777" w:rsidR="0054368F" w:rsidRDefault="0054368F"/>
    <w:p w14:paraId="49968A7E" w14:textId="77777777" w:rsidR="0054368F" w:rsidRDefault="0054368F"/>
    <w:p w14:paraId="0F5BC0DD" w14:textId="5D4B7F7D" w:rsidR="0054368F" w:rsidRDefault="00B203A3">
      <w:r>
        <w:rPr>
          <w:noProof/>
        </w:rPr>
        <w:lastRenderedPageBreak/>
        <mc:AlternateContent>
          <mc:Choice Requires="wpg">
            <w:drawing>
              <wp:anchor distT="0" distB="0" distL="114300" distR="114300" simplePos="0" relativeHeight="251662336" behindDoc="0" locked="0" layoutInCell="1" allowOverlap="1" wp14:anchorId="627267FE" wp14:editId="68A24846">
                <wp:simplePos x="0" y="0"/>
                <wp:positionH relativeFrom="margin">
                  <wp:posOffset>-775335</wp:posOffset>
                </wp:positionH>
                <wp:positionV relativeFrom="paragraph">
                  <wp:posOffset>-708025</wp:posOffset>
                </wp:positionV>
                <wp:extent cx="3918857" cy="4001226"/>
                <wp:effectExtent l="0" t="0" r="24765" b="18415"/>
                <wp:wrapNone/>
                <wp:docPr id="7" name="Groupe 7"/>
                <wp:cNvGraphicFramePr/>
                <a:graphic xmlns:a="http://schemas.openxmlformats.org/drawingml/2006/main">
                  <a:graphicData uri="http://schemas.microsoft.com/office/word/2010/wordprocessingGroup">
                    <wpg:wgp>
                      <wpg:cNvGrpSpPr/>
                      <wpg:grpSpPr>
                        <a:xfrm>
                          <a:off x="0" y="0"/>
                          <a:ext cx="3918857" cy="4001226"/>
                          <a:chOff x="0" y="0"/>
                          <a:chExt cx="3657600" cy="2714625"/>
                        </a:xfrm>
                      </wpg:grpSpPr>
                      <wps:wsp>
                        <wps:cNvPr id="2" name="Zone de texte 2"/>
                        <wps:cNvSpPr txBox="1"/>
                        <wps:spPr>
                          <a:xfrm>
                            <a:off x="0" y="0"/>
                            <a:ext cx="3657600" cy="2714625"/>
                          </a:xfrm>
                          <a:prstGeom prst="rect">
                            <a:avLst/>
                          </a:prstGeom>
                          <a:solidFill>
                            <a:schemeClr val="lt1"/>
                          </a:solidFill>
                          <a:ln w="6350">
                            <a:solidFill>
                              <a:prstClr val="black"/>
                            </a:solidFill>
                          </a:ln>
                        </wps:spPr>
                        <wps:txbx>
                          <w:txbxContent>
                            <w:p w14:paraId="2040AB42" w14:textId="77777777" w:rsidR="00730D69" w:rsidRPr="00260930" w:rsidRDefault="00730D69" w:rsidP="00260930">
                              <w:pPr>
                                <w:jc w:val="center"/>
                                <w:rPr>
                                  <w:b/>
                                </w:rPr>
                              </w:pPr>
                              <w:proofErr w:type="spellStart"/>
                              <w:r w:rsidRPr="00260930">
                                <w:rPr>
                                  <w:b/>
                                </w:rPr>
                                <w:t>GenerateurProc.c</w:t>
                              </w:r>
                              <w:proofErr w:type="spellEnd"/>
                            </w:p>
                            <w:p w14:paraId="6BF6D206" w14:textId="77777777" w:rsidR="00730D69" w:rsidRDefault="00730D69"/>
                            <w:p w14:paraId="76E42238" w14:textId="77777777" w:rsidR="00730D69" w:rsidRDefault="00730D69"/>
                            <w:p w14:paraId="2901A9DE" w14:textId="77777777" w:rsidR="00730D69" w:rsidRDefault="00730D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68239" y="354320"/>
                            <a:ext cx="3534770" cy="879134"/>
                          </a:xfrm>
                          <a:prstGeom prst="rect">
                            <a:avLst/>
                          </a:prstGeom>
                          <a:solidFill>
                            <a:schemeClr val="lt1"/>
                          </a:solidFill>
                          <a:ln w="6350">
                            <a:solidFill>
                              <a:prstClr val="black"/>
                            </a:solidFill>
                          </a:ln>
                        </wps:spPr>
                        <wps:txbx>
                          <w:txbxContent>
                            <w:p w14:paraId="546D3AD8" w14:textId="77777777" w:rsidR="00730D69" w:rsidRPr="00260930" w:rsidRDefault="00730D69" w:rsidP="00260930">
                              <w:pPr>
                                <w:jc w:val="center"/>
                                <w:rPr>
                                  <w:b/>
                                </w:rPr>
                              </w:pPr>
                              <w:proofErr w:type="spellStart"/>
                              <w:proofErr w:type="gramStart"/>
                              <w:r w:rsidRPr="00260930">
                                <w:rPr>
                                  <w:b/>
                                </w:rPr>
                                <w:t>readFile</w:t>
                              </w:r>
                              <w:proofErr w:type="spellEnd"/>
                              <w:r w:rsidRPr="00260930">
                                <w:rPr>
                                  <w:b/>
                                </w:rPr>
                                <w:t>(</w:t>
                              </w:r>
                              <w:proofErr w:type="gramEnd"/>
                              <w:r w:rsidRPr="00260930">
                                <w:rPr>
                                  <w:b/>
                                </w:rPr>
                                <w:t>)</w:t>
                              </w:r>
                            </w:p>
                            <w:p w14:paraId="7D774642" w14:textId="77777777" w:rsidR="00730D69" w:rsidRDefault="00730D69" w:rsidP="00BC3A12">
                              <w:pPr>
                                <w:pStyle w:val="Paragraphedeliste"/>
                                <w:numPr>
                                  <w:ilvl w:val="0"/>
                                  <w:numId w:val="5"/>
                                </w:numPr>
                              </w:pPr>
                              <w:r>
                                <w:t>Génération de processus à partir du fichier proc.txt</w:t>
                              </w:r>
                            </w:p>
                            <w:p w14:paraId="63CF515A" w14:textId="77777777" w:rsidR="00730D69" w:rsidRDefault="00730D69" w:rsidP="00BC3A12">
                              <w:pPr>
                                <w:pStyle w:val="Paragraphedeliste"/>
                                <w:numPr>
                                  <w:ilvl w:val="0"/>
                                  <w:numId w:val="5"/>
                                </w:numPr>
                              </w:pPr>
                              <w:r>
                                <w:t>Ces processus sont mis dans la file des processus entrants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68226" y="1302552"/>
                            <a:ext cx="3534442" cy="1325029"/>
                          </a:xfrm>
                          <a:prstGeom prst="rect">
                            <a:avLst/>
                          </a:prstGeom>
                          <a:solidFill>
                            <a:schemeClr val="lt1"/>
                          </a:solidFill>
                          <a:ln w="6350">
                            <a:solidFill>
                              <a:prstClr val="black"/>
                            </a:solidFill>
                          </a:ln>
                        </wps:spPr>
                        <wps:txbx>
                          <w:txbxContent>
                            <w:p w14:paraId="3C937C32" w14:textId="77777777" w:rsidR="00730D69" w:rsidRPr="00260930" w:rsidRDefault="00730D69" w:rsidP="007D7718">
                              <w:pPr>
                                <w:jc w:val="center"/>
                                <w:rPr>
                                  <w:b/>
                                </w:rPr>
                              </w:pPr>
                              <w:proofErr w:type="gramStart"/>
                              <w:r>
                                <w:rPr>
                                  <w:b/>
                                </w:rPr>
                                <w:t>soumission</w:t>
                              </w:r>
                              <w:r w:rsidRPr="00260930">
                                <w:rPr>
                                  <w:b/>
                                </w:rPr>
                                <w:t>(</w:t>
                              </w:r>
                              <w:proofErr w:type="gramEnd"/>
                              <w:r w:rsidRPr="00260930">
                                <w:rPr>
                                  <w:b/>
                                </w:rPr>
                                <w:t>)</w:t>
                              </w:r>
                            </w:p>
                            <w:p w14:paraId="01105446" w14:textId="77777777" w:rsidR="00730D69" w:rsidRDefault="00730D69" w:rsidP="00BC3A12">
                              <w:pPr>
                                <w:pStyle w:val="Paragraphedeliste"/>
                                <w:numPr>
                                  <w:ilvl w:val="0"/>
                                  <w:numId w:val="6"/>
                                </w:numPr>
                              </w:pPr>
                              <w:r>
                                <w:t>Génération de processus (paramètres aléatoires)</w:t>
                              </w:r>
                            </w:p>
                            <w:p w14:paraId="6A7DA731" w14:textId="77777777" w:rsidR="00730D69" w:rsidRDefault="00730D69" w:rsidP="00BC3A12">
                              <w:pPr>
                                <w:pStyle w:val="Paragraphedeliste"/>
                                <w:numPr>
                                  <w:ilvl w:val="0"/>
                                  <w:numId w:val="6"/>
                                </w:numPr>
                              </w:pPr>
                              <w:r>
                                <w:t>Soumission ne crée pas de processus à chaque fois, la probabilité d’en créer est de 0,2.</w:t>
                              </w:r>
                            </w:p>
                            <w:p w14:paraId="7183F19E" w14:textId="77777777" w:rsidR="00730D69" w:rsidRDefault="00730D69" w:rsidP="00BC3A12">
                              <w:pPr>
                                <w:pStyle w:val="Paragraphedeliste"/>
                                <w:numPr>
                                  <w:ilvl w:val="0"/>
                                  <w:numId w:val="6"/>
                                </w:numPr>
                              </w:pPr>
                              <w:r>
                                <w:t>Une fois créé, le processus est mis dans la file processus entrants</w:t>
                              </w:r>
                            </w:p>
                            <w:p w14:paraId="6DD93880" w14:textId="77777777" w:rsidR="00730D69" w:rsidRDefault="00730D69" w:rsidP="00BC3A12">
                              <w:pPr>
                                <w:pStyle w:val="Paragraphedeliste"/>
                                <w:numPr>
                                  <w:ilvl w:val="0"/>
                                  <w:numId w:val="6"/>
                                </w:numPr>
                              </w:pPr>
                              <w:r>
                                <w:t>Active le sémaphore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7267FE" id="Groupe 7" o:spid="_x0000_s1035" style="position:absolute;margin-left:-61.05pt;margin-top:-55.75pt;width:308.55pt;height:315.05pt;z-index:251662336;mso-position-horizontal-relative:margin;mso-width-relative:margin;mso-height-relative:margin" coordsize="36576,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">
                <v:shape id="Zone de texte 2" o:spid="_x0000_s1036" type="#_x0000_t202" style="position:absolute;width:36576;height:2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040AB42" w14:textId="77777777" w:rsidR="00730D69" w:rsidRPr="00260930" w:rsidRDefault="00730D69" w:rsidP="00260930">
                        <w:pPr>
                          <w:jc w:val="center"/>
                          <w:rPr>
                            <w:b/>
                          </w:rPr>
                        </w:pPr>
                        <w:proofErr w:type="spellStart"/>
                        <w:r w:rsidRPr="00260930">
                          <w:rPr>
                            <w:b/>
                          </w:rPr>
                          <w:t>GenerateurProc.c</w:t>
                        </w:r>
                        <w:proofErr w:type="spellEnd"/>
                      </w:p>
                      <w:p w14:paraId="6BF6D206" w14:textId="77777777" w:rsidR="00730D69" w:rsidRDefault="00730D69"/>
                      <w:p w14:paraId="76E42238" w14:textId="77777777" w:rsidR="00730D69" w:rsidRDefault="00730D69"/>
                      <w:p w14:paraId="2901A9DE" w14:textId="77777777" w:rsidR="00730D69" w:rsidRDefault="00730D69"/>
                    </w:txbxContent>
                  </v:textbox>
                </v:shape>
                <v:shape id="Zone de texte 3" o:spid="_x0000_s1037" type="#_x0000_t202" style="position:absolute;left:682;top:3543;width:35348;height:8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46D3AD8" w14:textId="77777777" w:rsidR="00730D69" w:rsidRPr="00260930" w:rsidRDefault="00730D69" w:rsidP="00260930">
                        <w:pPr>
                          <w:jc w:val="center"/>
                          <w:rPr>
                            <w:b/>
                          </w:rPr>
                        </w:pPr>
                        <w:proofErr w:type="spellStart"/>
                        <w:proofErr w:type="gramStart"/>
                        <w:r w:rsidRPr="00260930">
                          <w:rPr>
                            <w:b/>
                          </w:rPr>
                          <w:t>readFile</w:t>
                        </w:r>
                        <w:proofErr w:type="spellEnd"/>
                        <w:r w:rsidRPr="00260930">
                          <w:rPr>
                            <w:b/>
                          </w:rPr>
                          <w:t>(</w:t>
                        </w:r>
                        <w:proofErr w:type="gramEnd"/>
                        <w:r w:rsidRPr="00260930">
                          <w:rPr>
                            <w:b/>
                          </w:rPr>
                          <w:t>)</w:t>
                        </w:r>
                      </w:p>
                      <w:p w14:paraId="7D774642" w14:textId="77777777" w:rsidR="00730D69" w:rsidRDefault="00730D69" w:rsidP="00BC3A12">
                        <w:pPr>
                          <w:pStyle w:val="Paragraphedeliste"/>
                          <w:numPr>
                            <w:ilvl w:val="0"/>
                            <w:numId w:val="5"/>
                          </w:numPr>
                        </w:pPr>
                        <w:r>
                          <w:t>Génération de processus à partir du fichier proc.txt</w:t>
                        </w:r>
                      </w:p>
                      <w:p w14:paraId="63CF515A" w14:textId="77777777" w:rsidR="00730D69" w:rsidRDefault="00730D69" w:rsidP="00BC3A12">
                        <w:pPr>
                          <w:pStyle w:val="Paragraphedeliste"/>
                          <w:numPr>
                            <w:ilvl w:val="0"/>
                            <w:numId w:val="5"/>
                          </w:numPr>
                        </w:pPr>
                        <w:r>
                          <w:t>Ces processus sont mis dans la file des processus entrants</w:t>
                        </w:r>
                      </w:p>
                    </w:txbxContent>
                  </v:textbox>
                </v:shape>
                <v:shape id="Zone de texte 6" o:spid="_x0000_s1038" type="#_x0000_t202" style="position:absolute;left:682;top:13025;width:35344;height:1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3C937C32" w14:textId="77777777" w:rsidR="00730D69" w:rsidRPr="00260930" w:rsidRDefault="00730D69" w:rsidP="007D7718">
                        <w:pPr>
                          <w:jc w:val="center"/>
                          <w:rPr>
                            <w:b/>
                          </w:rPr>
                        </w:pPr>
                        <w:proofErr w:type="gramStart"/>
                        <w:r>
                          <w:rPr>
                            <w:b/>
                          </w:rPr>
                          <w:t>soumission</w:t>
                        </w:r>
                        <w:r w:rsidRPr="00260930">
                          <w:rPr>
                            <w:b/>
                          </w:rPr>
                          <w:t>(</w:t>
                        </w:r>
                        <w:proofErr w:type="gramEnd"/>
                        <w:r w:rsidRPr="00260930">
                          <w:rPr>
                            <w:b/>
                          </w:rPr>
                          <w:t>)</w:t>
                        </w:r>
                      </w:p>
                      <w:p w14:paraId="01105446" w14:textId="77777777" w:rsidR="00730D69" w:rsidRDefault="00730D69" w:rsidP="00BC3A12">
                        <w:pPr>
                          <w:pStyle w:val="Paragraphedeliste"/>
                          <w:numPr>
                            <w:ilvl w:val="0"/>
                            <w:numId w:val="6"/>
                          </w:numPr>
                        </w:pPr>
                        <w:r>
                          <w:t>Génération de processus (paramètres aléatoires)</w:t>
                        </w:r>
                      </w:p>
                      <w:p w14:paraId="6A7DA731" w14:textId="77777777" w:rsidR="00730D69" w:rsidRDefault="00730D69" w:rsidP="00BC3A12">
                        <w:pPr>
                          <w:pStyle w:val="Paragraphedeliste"/>
                          <w:numPr>
                            <w:ilvl w:val="0"/>
                            <w:numId w:val="6"/>
                          </w:numPr>
                        </w:pPr>
                        <w:r>
                          <w:t>Soumission ne crée pas de processus à chaque fois, la probabilité d’en créer est de 0,2.</w:t>
                        </w:r>
                      </w:p>
                      <w:p w14:paraId="7183F19E" w14:textId="77777777" w:rsidR="00730D69" w:rsidRDefault="00730D69" w:rsidP="00BC3A12">
                        <w:pPr>
                          <w:pStyle w:val="Paragraphedeliste"/>
                          <w:numPr>
                            <w:ilvl w:val="0"/>
                            <w:numId w:val="6"/>
                          </w:numPr>
                        </w:pPr>
                        <w:r>
                          <w:t>Une fois créé, le processus est mis dans la file processus entrants</w:t>
                        </w:r>
                      </w:p>
                      <w:p w14:paraId="6DD93880" w14:textId="77777777" w:rsidR="00730D69" w:rsidRDefault="00730D69" w:rsidP="00BC3A12">
                        <w:pPr>
                          <w:pStyle w:val="Paragraphedeliste"/>
                          <w:numPr>
                            <w:ilvl w:val="0"/>
                            <w:numId w:val="6"/>
                          </w:numPr>
                        </w:pPr>
                        <w:r>
                          <w:t>Active le sémaphore 0</w:t>
                        </w:r>
                      </w:p>
                    </w:txbxContent>
                  </v:textbox>
                </v:shape>
                <w10:wrap anchorx="margin"/>
              </v:group>
            </w:pict>
          </mc:Fallback>
        </mc:AlternateContent>
      </w:r>
    </w:p>
    <w:p w14:paraId="51E9CB2B" w14:textId="0E4FCA27" w:rsidR="0054368F" w:rsidRDefault="0054368F"/>
    <w:p w14:paraId="3083CD97" w14:textId="497C8B28" w:rsidR="0054368F" w:rsidRDefault="0054368F"/>
    <w:p w14:paraId="119A60C2" w14:textId="5B9ABFF4" w:rsidR="0054368F" w:rsidRDefault="0054368F"/>
    <w:p w14:paraId="1652A318" w14:textId="168CBCE3" w:rsidR="0054368F" w:rsidRDefault="0054368F"/>
    <w:p w14:paraId="020AE0A2" w14:textId="200CBB2F" w:rsidR="0054368F" w:rsidRDefault="0054368F"/>
    <w:p w14:paraId="359CA50E" w14:textId="770FA32D" w:rsidR="0054368F" w:rsidRDefault="0054368F"/>
    <w:p w14:paraId="7E1FA65F" w14:textId="6C571D8B" w:rsidR="0054368F" w:rsidRDefault="0054368F"/>
    <w:p w14:paraId="3ED7CF28" w14:textId="56207426" w:rsidR="0054368F" w:rsidRDefault="0054368F"/>
    <w:p w14:paraId="5939ADD4" w14:textId="6668BDCC" w:rsidR="0054368F" w:rsidRDefault="0054368F"/>
    <w:p w14:paraId="52E0FB50" w14:textId="7179A124" w:rsidR="0054368F" w:rsidRDefault="0054368F"/>
    <w:p w14:paraId="734969F2" w14:textId="6227D8B0" w:rsidR="00DF121D" w:rsidRDefault="00E52379">
      <w:bookmarkStart w:id="0" w:name="_GoBack"/>
      <w:bookmarkEnd w:id="0"/>
      <w:r>
        <w:rPr>
          <w:noProof/>
        </w:rPr>
        <mc:AlternateContent>
          <mc:Choice Requires="wps">
            <w:drawing>
              <wp:anchor distT="0" distB="0" distL="114300" distR="114300" simplePos="0" relativeHeight="251674624" behindDoc="0" locked="0" layoutInCell="1" allowOverlap="1" wp14:anchorId="7271C978" wp14:editId="4DF69289">
                <wp:simplePos x="0" y="0"/>
                <wp:positionH relativeFrom="margin">
                  <wp:posOffset>290830</wp:posOffset>
                </wp:positionH>
                <wp:positionV relativeFrom="paragraph">
                  <wp:posOffset>1177926</wp:posOffset>
                </wp:positionV>
                <wp:extent cx="2990850" cy="1657350"/>
                <wp:effectExtent l="0" t="0" r="19050" b="19050"/>
                <wp:wrapNone/>
                <wp:docPr id="17" name="Zone de texte 17"/>
                <wp:cNvGraphicFramePr/>
                <a:graphic xmlns:a="http://schemas.openxmlformats.org/drawingml/2006/main">
                  <a:graphicData uri="http://schemas.microsoft.com/office/word/2010/wordprocessingShape">
                    <wps:wsp>
                      <wps:cNvSpPr txBox="1"/>
                      <wps:spPr>
                        <a:xfrm>
                          <a:off x="0" y="0"/>
                          <a:ext cx="2990850" cy="1657350"/>
                        </a:xfrm>
                        <a:prstGeom prst="rect">
                          <a:avLst/>
                        </a:prstGeom>
                        <a:solidFill>
                          <a:schemeClr val="lt1"/>
                        </a:solidFill>
                        <a:ln w="6350">
                          <a:solidFill>
                            <a:prstClr val="black"/>
                          </a:solidFill>
                        </a:ln>
                      </wps:spPr>
                      <wps:txbx>
                        <w:txbxContent>
                          <w:p w14:paraId="00336AEE" w14:textId="5D4A0725" w:rsidR="00E52379" w:rsidRPr="00260930" w:rsidRDefault="00E52379" w:rsidP="00E52379">
                            <w:pPr>
                              <w:jc w:val="center"/>
                              <w:rPr>
                                <w:b/>
                              </w:rPr>
                            </w:pPr>
                            <w:proofErr w:type="spellStart"/>
                            <w:r>
                              <w:rPr>
                                <w:b/>
                              </w:rPr>
                              <w:t>Utils.h</w:t>
                            </w:r>
                            <w:proofErr w:type="spellEnd"/>
                          </w:p>
                          <w:p w14:paraId="4CAB7234" w14:textId="0F59E4C7" w:rsidR="00E52379" w:rsidRDefault="00E52379" w:rsidP="00E52379">
                            <w:r>
                              <w:t>Défini la structure d’un processus :</w:t>
                            </w:r>
                          </w:p>
                          <w:p w14:paraId="06AA4F82" w14:textId="62EEB1B9" w:rsidR="00E52379" w:rsidRDefault="00E52379" w:rsidP="00E52379">
                            <w:pPr>
                              <w:pStyle w:val="Paragraphedeliste"/>
                              <w:numPr>
                                <w:ilvl w:val="0"/>
                                <w:numId w:val="9"/>
                              </w:numPr>
                            </w:pPr>
                            <w:r>
                              <w:t>Priorité : long</w:t>
                            </w:r>
                          </w:p>
                          <w:p w14:paraId="7A24E30A" w14:textId="563622C2" w:rsidR="00E52379" w:rsidRDefault="00E52379" w:rsidP="00E52379">
                            <w:pPr>
                              <w:pStyle w:val="Paragraphedeliste"/>
                              <w:numPr>
                                <w:ilvl w:val="0"/>
                                <w:numId w:val="9"/>
                              </w:numPr>
                            </w:pPr>
                            <w:proofErr w:type="spellStart"/>
                            <w:proofErr w:type="gramStart"/>
                            <w:r>
                              <w:t>myPid</w:t>
                            </w:r>
                            <w:proofErr w:type="gramEnd"/>
                            <w:r>
                              <w:t>_t</w:t>
                            </w:r>
                            <w:proofErr w:type="spellEnd"/>
                            <w:r>
                              <w:t xml:space="preserve"> : </w:t>
                            </w:r>
                            <w:proofErr w:type="spellStart"/>
                            <w:r>
                              <w:t>pid</w:t>
                            </w:r>
                            <w:proofErr w:type="spellEnd"/>
                          </w:p>
                          <w:p w14:paraId="7077B10B" w14:textId="0C134E84" w:rsidR="00E52379" w:rsidRDefault="00E52379" w:rsidP="00E52379">
                            <w:pPr>
                              <w:pStyle w:val="Paragraphedeliste"/>
                              <w:numPr>
                                <w:ilvl w:val="0"/>
                                <w:numId w:val="9"/>
                              </w:numPr>
                            </w:pPr>
                            <w:proofErr w:type="spellStart"/>
                            <w:proofErr w:type="gramStart"/>
                            <w:r>
                              <w:t>tempsExec</w:t>
                            </w:r>
                            <w:proofErr w:type="spellEnd"/>
                            <w:proofErr w:type="gramEnd"/>
                            <w:r>
                              <w:t xml:space="preserve"> : </w:t>
                            </w:r>
                            <w:proofErr w:type="spellStart"/>
                            <w:r>
                              <w:t>int</w:t>
                            </w:r>
                            <w:proofErr w:type="spellEnd"/>
                          </w:p>
                          <w:p w14:paraId="5BB7D5EC" w14:textId="5109ACAB" w:rsidR="00E52379" w:rsidRDefault="00E52379" w:rsidP="00E52379">
                            <w:pPr>
                              <w:pStyle w:val="Paragraphedeliste"/>
                              <w:numPr>
                                <w:ilvl w:val="0"/>
                                <w:numId w:val="9"/>
                              </w:numPr>
                            </w:pPr>
                            <w:proofErr w:type="spellStart"/>
                            <w:proofErr w:type="gramStart"/>
                            <w:r>
                              <w:t>dateSoumission</w:t>
                            </w:r>
                            <w:proofErr w:type="spellEnd"/>
                            <w:proofErr w:type="gramEnd"/>
                            <w:r>
                              <w:t xml:space="preserve"> : </w:t>
                            </w:r>
                            <w:proofErr w:type="spellStart"/>
                            <w:r>
                              <w:t>int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C978" id="Zone de texte 17" o:spid="_x0000_s1039" type="#_x0000_t202" style="position:absolute;margin-left:22.9pt;margin-top:92.75pt;width:235.5pt;height:13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" fillcolor="white [3201]" strokeweight=".5pt">
                <v:textbox>
                  <w:txbxContent>
                    <w:p w14:paraId="00336AEE" w14:textId="5D4A0725" w:rsidR="00E52379" w:rsidRPr="00260930" w:rsidRDefault="00E52379" w:rsidP="00E52379">
                      <w:pPr>
                        <w:jc w:val="center"/>
                        <w:rPr>
                          <w:b/>
                        </w:rPr>
                      </w:pPr>
                      <w:proofErr w:type="spellStart"/>
                      <w:r>
                        <w:rPr>
                          <w:b/>
                        </w:rPr>
                        <w:t>Utils.h</w:t>
                      </w:r>
                      <w:proofErr w:type="spellEnd"/>
                    </w:p>
                    <w:p w14:paraId="4CAB7234" w14:textId="0F59E4C7" w:rsidR="00E52379" w:rsidRDefault="00E52379" w:rsidP="00E52379">
                      <w:r>
                        <w:t>Défini la structure d’un processus :</w:t>
                      </w:r>
                    </w:p>
                    <w:p w14:paraId="06AA4F82" w14:textId="62EEB1B9" w:rsidR="00E52379" w:rsidRDefault="00E52379" w:rsidP="00E52379">
                      <w:pPr>
                        <w:pStyle w:val="Paragraphedeliste"/>
                        <w:numPr>
                          <w:ilvl w:val="0"/>
                          <w:numId w:val="9"/>
                        </w:numPr>
                      </w:pPr>
                      <w:r>
                        <w:t>Priorité : long</w:t>
                      </w:r>
                    </w:p>
                    <w:p w14:paraId="7A24E30A" w14:textId="563622C2" w:rsidR="00E52379" w:rsidRDefault="00E52379" w:rsidP="00E52379">
                      <w:pPr>
                        <w:pStyle w:val="Paragraphedeliste"/>
                        <w:numPr>
                          <w:ilvl w:val="0"/>
                          <w:numId w:val="9"/>
                        </w:numPr>
                      </w:pPr>
                      <w:proofErr w:type="spellStart"/>
                      <w:proofErr w:type="gramStart"/>
                      <w:r>
                        <w:t>myPid</w:t>
                      </w:r>
                      <w:proofErr w:type="gramEnd"/>
                      <w:r>
                        <w:t>_t</w:t>
                      </w:r>
                      <w:proofErr w:type="spellEnd"/>
                      <w:r>
                        <w:t xml:space="preserve"> : </w:t>
                      </w:r>
                      <w:proofErr w:type="spellStart"/>
                      <w:r>
                        <w:t>pid</w:t>
                      </w:r>
                      <w:proofErr w:type="spellEnd"/>
                    </w:p>
                    <w:p w14:paraId="7077B10B" w14:textId="0C134E84" w:rsidR="00E52379" w:rsidRDefault="00E52379" w:rsidP="00E52379">
                      <w:pPr>
                        <w:pStyle w:val="Paragraphedeliste"/>
                        <w:numPr>
                          <w:ilvl w:val="0"/>
                          <w:numId w:val="9"/>
                        </w:numPr>
                      </w:pPr>
                      <w:proofErr w:type="spellStart"/>
                      <w:proofErr w:type="gramStart"/>
                      <w:r>
                        <w:t>tempsExec</w:t>
                      </w:r>
                      <w:proofErr w:type="spellEnd"/>
                      <w:proofErr w:type="gramEnd"/>
                      <w:r>
                        <w:t xml:space="preserve"> : </w:t>
                      </w:r>
                      <w:proofErr w:type="spellStart"/>
                      <w:r>
                        <w:t>int</w:t>
                      </w:r>
                      <w:proofErr w:type="spellEnd"/>
                    </w:p>
                    <w:p w14:paraId="5BB7D5EC" w14:textId="5109ACAB" w:rsidR="00E52379" w:rsidRDefault="00E52379" w:rsidP="00E52379">
                      <w:pPr>
                        <w:pStyle w:val="Paragraphedeliste"/>
                        <w:numPr>
                          <w:ilvl w:val="0"/>
                          <w:numId w:val="9"/>
                        </w:numPr>
                      </w:pPr>
                      <w:proofErr w:type="spellStart"/>
                      <w:proofErr w:type="gramStart"/>
                      <w:r>
                        <w:t>dateSoumission</w:t>
                      </w:r>
                      <w:proofErr w:type="spellEnd"/>
                      <w:proofErr w:type="gramEnd"/>
                      <w:r>
                        <w:t xml:space="preserve"> : </w:t>
                      </w:r>
                      <w:proofErr w:type="spellStart"/>
                      <w:r>
                        <w:t>int</w:t>
                      </w:r>
                      <w:proofErr w:type="spellEnd"/>
                    </w:p>
                  </w:txbxContent>
                </v:textbox>
                <w10:wrap anchorx="margin"/>
              </v:shape>
            </w:pict>
          </mc:Fallback>
        </mc:AlternateContent>
      </w:r>
    </w:p>
    <w:sectPr w:rsidR="00DF121D" w:rsidSect="0054368F">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55B3"/>
    <w:multiLevelType w:val="hybridMultilevel"/>
    <w:tmpl w:val="9462E46C"/>
    <w:lvl w:ilvl="0" w:tplc="E2D6EC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2E5383"/>
    <w:multiLevelType w:val="hybridMultilevel"/>
    <w:tmpl w:val="B3706A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770ECD"/>
    <w:multiLevelType w:val="hybridMultilevel"/>
    <w:tmpl w:val="C324F2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0251C6"/>
    <w:multiLevelType w:val="hybridMultilevel"/>
    <w:tmpl w:val="0DC6C1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D13E5E"/>
    <w:multiLevelType w:val="hybridMultilevel"/>
    <w:tmpl w:val="35963EF6"/>
    <w:lvl w:ilvl="0" w:tplc="F2728B5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80479A7"/>
    <w:multiLevelType w:val="hybridMultilevel"/>
    <w:tmpl w:val="1B5293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A5171A"/>
    <w:multiLevelType w:val="hybridMultilevel"/>
    <w:tmpl w:val="F4C83460"/>
    <w:lvl w:ilvl="0" w:tplc="ED8EE2D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25E90"/>
    <w:multiLevelType w:val="hybridMultilevel"/>
    <w:tmpl w:val="7B10A95C"/>
    <w:lvl w:ilvl="0" w:tplc="7F7E85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AB7563"/>
    <w:multiLevelType w:val="hybridMultilevel"/>
    <w:tmpl w:val="D98423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8"/>
  </w:num>
  <w:num w:numId="5">
    <w:abstractNumId w:val="5"/>
  </w:num>
  <w:num w:numId="6">
    <w:abstractNumId w:val="1"/>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9E"/>
    <w:rsid w:val="000300DA"/>
    <w:rsid w:val="000B6BF3"/>
    <w:rsid w:val="001D3851"/>
    <w:rsid w:val="001F529E"/>
    <w:rsid w:val="002462CB"/>
    <w:rsid w:val="00260930"/>
    <w:rsid w:val="00277352"/>
    <w:rsid w:val="002B0A8F"/>
    <w:rsid w:val="003B78FE"/>
    <w:rsid w:val="003F0B0B"/>
    <w:rsid w:val="004D3154"/>
    <w:rsid w:val="004E171C"/>
    <w:rsid w:val="004E6551"/>
    <w:rsid w:val="00537D41"/>
    <w:rsid w:val="0054368F"/>
    <w:rsid w:val="005C481C"/>
    <w:rsid w:val="00730D69"/>
    <w:rsid w:val="007D7718"/>
    <w:rsid w:val="00946DE5"/>
    <w:rsid w:val="009A3200"/>
    <w:rsid w:val="00A1687E"/>
    <w:rsid w:val="00A414B1"/>
    <w:rsid w:val="00B203A3"/>
    <w:rsid w:val="00BC3A12"/>
    <w:rsid w:val="00DF121D"/>
    <w:rsid w:val="00E0072C"/>
    <w:rsid w:val="00E1766E"/>
    <w:rsid w:val="00E52379"/>
    <w:rsid w:val="00E94367"/>
    <w:rsid w:val="00F1428D"/>
    <w:rsid w:val="00F23837"/>
    <w:rsid w:val="00F37656"/>
    <w:rsid w:val="00F763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DE2D"/>
  <w15:chartTrackingRefBased/>
  <w15:docId w15:val="{130EE39E-0593-4EFC-82BF-AAC4F4E3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71C"/>
  </w:style>
  <w:style w:type="paragraph" w:styleId="Titre1">
    <w:name w:val="heading 1"/>
    <w:basedOn w:val="Normal"/>
    <w:next w:val="Normal"/>
    <w:link w:val="Titre1Car"/>
    <w:uiPriority w:val="9"/>
    <w:qFormat/>
    <w:rsid w:val="00277352"/>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7352"/>
    <w:pPr>
      <w:keepNext/>
      <w:keepLines/>
      <w:spacing w:before="40" w:after="240"/>
      <w:outlineLvl w:val="1"/>
    </w:pPr>
    <w:rPr>
      <w:rFonts w:asciiTheme="majorHAnsi" w:eastAsiaTheme="majorEastAsia" w:hAnsiTheme="majorHAnsi" w:cstheme="majorBidi"/>
      <w:color w:val="2F5496" w:themeColor="accent1" w:themeShade="BF"/>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0930"/>
    <w:pPr>
      <w:ind w:left="720"/>
      <w:contextualSpacing/>
    </w:pPr>
  </w:style>
  <w:style w:type="paragraph" w:styleId="Titre">
    <w:name w:val="Title"/>
    <w:basedOn w:val="Normal"/>
    <w:next w:val="Normal"/>
    <w:link w:val="TitreCar"/>
    <w:uiPriority w:val="10"/>
    <w:qFormat/>
    <w:rsid w:val="002B0A8F"/>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2B0A8F"/>
    <w:rPr>
      <w:rFonts w:asciiTheme="majorHAnsi" w:eastAsiaTheme="majorEastAsia" w:hAnsiTheme="majorHAnsi" w:cstheme="majorBidi"/>
      <w:b/>
      <w:spacing w:val="-10"/>
      <w:kern w:val="28"/>
      <w:sz w:val="56"/>
      <w:szCs w:val="56"/>
    </w:rPr>
  </w:style>
  <w:style w:type="character" w:customStyle="1" w:styleId="Titre2Car">
    <w:name w:val="Titre 2 Car"/>
    <w:basedOn w:val="Policepardfaut"/>
    <w:link w:val="Titre2"/>
    <w:uiPriority w:val="9"/>
    <w:rsid w:val="00277352"/>
    <w:rPr>
      <w:rFonts w:asciiTheme="majorHAnsi" w:eastAsiaTheme="majorEastAsia" w:hAnsiTheme="majorHAnsi" w:cstheme="majorBidi"/>
      <w:color w:val="2F5496" w:themeColor="accent1" w:themeShade="BF"/>
      <w:sz w:val="44"/>
      <w:szCs w:val="26"/>
    </w:rPr>
  </w:style>
  <w:style w:type="paragraph" w:styleId="Sous-titre">
    <w:name w:val="Subtitle"/>
    <w:basedOn w:val="Normal"/>
    <w:next w:val="Normal"/>
    <w:link w:val="Sous-titreCar"/>
    <w:uiPriority w:val="11"/>
    <w:qFormat/>
    <w:rsid w:val="00246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462CB"/>
    <w:rPr>
      <w:rFonts w:eastAsiaTheme="minorEastAsia"/>
      <w:color w:val="5A5A5A" w:themeColor="text1" w:themeTint="A5"/>
      <w:spacing w:val="15"/>
    </w:rPr>
  </w:style>
  <w:style w:type="character" w:customStyle="1" w:styleId="Titre1Car">
    <w:name w:val="Titre 1 Car"/>
    <w:basedOn w:val="Policepardfaut"/>
    <w:link w:val="Titre1"/>
    <w:uiPriority w:val="9"/>
    <w:rsid w:val="002773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289728A0</Template>
  <TotalTime>4</TotalTime>
  <Pages>4</Pages>
  <Words>548</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UTBM</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Lechantre</dc:creator>
  <cp:keywords/>
  <dc:description/>
  <cp:lastModifiedBy>Guillaume Lechantre</cp:lastModifiedBy>
  <cp:revision>3</cp:revision>
  <dcterms:created xsi:type="dcterms:W3CDTF">2019-11-29T17:03:00Z</dcterms:created>
  <dcterms:modified xsi:type="dcterms:W3CDTF">2019-11-29T17:06:00Z</dcterms:modified>
</cp:coreProperties>
</file>